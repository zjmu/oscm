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3F" w:rsidRDefault="00BF693F" w:rsidP="00E67003">
      <w:pPr>
        <w:pStyle w:val="ad"/>
      </w:pPr>
    </w:p>
    <w:p w:rsidR="001A73E2" w:rsidRDefault="00C008E1" w:rsidP="00E67003">
      <w:pPr>
        <w:pStyle w:val="ad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开发准备</w:t>
      </w:r>
    </w:p>
    <w:p w:rsidR="00E67003" w:rsidRDefault="00E67003" w:rsidP="00E67003">
      <w:pPr>
        <w:pStyle w:val="ad"/>
      </w:pPr>
      <w:r>
        <w:t>20</w:t>
      </w:r>
      <w:r>
        <w:rPr>
          <w:rFonts w:hint="eastAsia"/>
        </w:rPr>
        <w:t>1</w:t>
      </w:r>
      <w:r w:rsidR="00C008E1">
        <w:rPr>
          <w:rFonts w:hint="eastAsia"/>
        </w:rPr>
        <w:t>9</w:t>
      </w:r>
      <w:r>
        <w:t>-</w:t>
      </w:r>
      <w:r>
        <w:rPr>
          <w:rFonts w:hint="eastAsia"/>
        </w:rPr>
        <w:t>0</w:t>
      </w:r>
      <w:r w:rsidR="00C008E1">
        <w:rPr>
          <w:rFonts w:hint="eastAsia"/>
        </w:rPr>
        <w:t>3</w:t>
      </w:r>
      <w:r>
        <w:t>-</w:t>
      </w:r>
      <w:r w:rsidR="00C008E1">
        <w:rPr>
          <w:rFonts w:hint="eastAsia"/>
        </w:rPr>
        <w:t>08</w:t>
      </w:r>
    </w:p>
    <w:p w:rsidR="00E67003" w:rsidRDefault="00E67003" w:rsidP="00E67003">
      <w:pPr>
        <w:pStyle w:val="a5"/>
        <w:spacing w:before="240" w:after="240"/>
      </w:pPr>
    </w:p>
    <w:p w:rsidR="00E67003" w:rsidRPr="00E67003" w:rsidRDefault="00E67003" w:rsidP="00E67003">
      <w:pPr>
        <w:pStyle w:val="a5"/>
        <w:spacing w:before="240" w:after="240"/>
      </w:pPr>
    </w:p>
    <w:p w:rsidR="00E67003" w:rsidRDefault="00E67003" w:rsidP="00BF693F">
      <w:pPr>
        <w:pStyle w:val="ad"/>
        <w:rPr>
          <w:sz w:val="32"/>
          <w:szCs w:val="32"/>
        </w:rPr>
      </w:pPr>
      <w:r>
        <w:rPr>
          <w:rFonts w:hint="eastAsia"/>
          <w:sz w:val="32"/>
          <w:szCs w:val="32"/>
        </w:rPr>
        <w:t>集美大学网络中心</w:t>
      </w:r>
    </w:p>
    <w:p w:rsidR="00E67003" w:rsidRDefault="00E67003" w:rsidP="00E67003">
      <w:pPr>
        <w:pStyle w:val="a5"/>
        <w:spacing w:before="240" w:after="240"/>
      </w:pPr>
    </w:p>
    <w:p w:rsidR="00BF693F" w:rsidRDefault="00BF693F" w:rsidP="00E67003">
      <w:pPr>
        <w:pStyle w:val="a5"/>
        <w:spacing w:before="240" w:after="240"/>
      </w:pPr>
    </w:p>
    <w:p w:rsidR="00BF693F" w:rsidRPr="00E67003" w:rsidRDefault="00BF693F" w:rsidP="00E67003">
      <w:pPr>
        <w:pStyle w:val="a5"/>
        <w:spacing w:before="240" w:after="240"/>
      </w:pPr>
    </w:p>
    <w:p w:rsidR="00E67003" w:rsidRDefault="00E67003" w:rsidP="00E67003">
      <w:pPr>
        <w:pStyle w:val="a5"/>
        <w:spacing w:before="240" w:after="240"/>
      </w:pPr>
      <w:r>
        <w:rPr>
          <w:rFonts w:hint="eastAsia"/>
        </w:rPr>
        <w:t>文档维护人：</w:t>
      </w:r>
      <w:r>
        <w:rPr>
          <w:rFonts w:hint="eastAsia"/>
        </w:rPr>
        <w:t xml:space="preserve">    </w:t>
      </w:r>
      <w:r>
        <w:rPr>
          <w:rFonts w:hint="eastAsia"/>
        </w:rPr>
        <w:t>关天敏</w:t>
      </w:r>
    </w:p>
    <w:p w:rsidR="00E67003" w:rsidRDefault="00E67003" w:rsidP="00E67003">
      <w:pPr>
        <w:pStyle w:val="a5"/>
        <w:spacing w:before="240" w:after="240"/>
      </w:pPr>
      <w:proofErr w:type="gramStart"/>
      <w:r>
        <w:t>T</w:t>
      </w:r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         13606043024</w:t>
      </w:r>
    </w:p>
    <w:p w:rsidR="00E67003" w:rsidRPr="00E67003" w:rsidRDefault="00E67003" w:rsidP="00BF693F">
      <w:pPr>
        <w:pStyle w:val="a5"/>
        <w:spacing w:before="240" w:after="240"/>
      </w:pPr>
      <w:proofErr w:type="spellStart"/>
      <w:r>
        <w:rPr>
          <w:rFonts w:hint="eastAsia"/>
        </w:rPr>
        <w:t>E</w:t>
      </w:r>
      <w:r>
        <w:t>M</w:t>
      </w:r>
      <w:r>
        <w:rPr>
          <w:rFonts w:hint="eastAsia"/>
        </w:rPr>
        <w:t>ail</w:t>
      </w:r>
      <w:proofErr w:type="spellEnd"/>
      <w:r>
        <w:rPr>
          <w:rFonts w:hint="eastAsia"/>
        </w:rPr>
        <w:t>:      gtm@jmu.edu.cn</w:t>
      </w:r>
    </w:p>
    <w:p w:rsidR="00AD0E5D" w:rsidRDefault="00C008E1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知识要求</w:t>
      </w:r>
    </w:p>
    <w:p w:rsidR="00C008E1" w:rsidRDefault="00C008E1" w:rsidP="00C008E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008E1" w:rsidRDefault="00C008E1" w:rsidP="00C008E1">
      <w:pPr>
        <w:pStyle w:val="3"/>
      </w:pPr>
      <w:r>
        <w:rPr>
          <w:rFonts w:hint="eastAsia"/>
        </w:rPr>
        <w:t>JDK</w:t>
      </w:r>
    </w:p>
    <w:p w:rsidR="00C008E1" w:rsidRDefault="00C008E1" w:rsidP="00C008E1">
      <w:pPr>
        <w:pStyle w:val="a5"/>
        <w:spacing w:before="240" w:after="240"/>
        <w:ind w:left="0"/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环境变量，熟悉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等命令。</w:t>
      </w:r>
    </w:p>
    <w:p w:rsidR="00C008E1" w:rsidRDefault="00C008E1" w:rsidP="00C008E1">
      <w:pPr>
        <w:pStyle w:val="3"/>
      </w:pPr>
      <w:r>
        <w:rPr>
          <w:rFonts w:hint="eastAsia"/>
        </w:rPr>
        <w:t>集成开发环境</w:t>
      </w:r>
    </w:p>
    <w:p w:rsidR="00C008E1" w:rsidRDefault="009002F7" w:rsidP="00C008E1">
      <w:pPr>
        <w:pStyle w:val="a5"/>
        <w:spacing w:before="240" w:after="240"/>
        <w:ind w:left="0"/>
      </w:pPr>
      <w:hyperlink r:id="rId7" w:history="1">
        <w:r w:rsidR="00C008E1" w:rsidRPr="00C008E1">
          <w:rPr>
            <w:rStyle w:val="af3"/>
            <w:rFonts w:hint="eastAsia"/>
          </w:rPr>
          <w:t>JetBrains</w:t>
        </w:r>
        <w:proofErr w:type="gramStart"/>
        <w:r w:rsidR="00C008E1" w:rsidRPr="00C008E1">
          <w:rPr>
            <w:rStyle w:val="af3"/>
            <w:rFonts w:hint="eastAsia"/>
          </w:rPr>
          <w:t>官网</w:t>
        </w:r>
        <w:proofErr w:type="gramEnd"/>
      </w:hyperlink>
      <w:r w:rsidR="00C008E1">
        <w:rPr>
          <w:rFonts w:hint="eastAsia"/>
        </w:rPr>
        <w:t>下载</w:t>
      </w:r>
      <w:r w:rsidR="00C008E1">
        <w:rPr>
          <w:rFonts w:hint="eastAsia"/>
        </w:rPr>
        <w:t>IntelliJ</w:t>
      </w:r>
      <w:r w:rsidR="00C008E1">
        <w:t xml:space="preserve"> </w:t>
      </w:r>
      <w:r w:rsidR="00C008E1">
        <w:rPr>
          <w:rFonts w:hint="eastAsia"/>
        </w:rPr>
        <w:t>IDEA</w:t>
      </w:r>
      <w:r w:rsidR="00C008E1">
        <w:rPr>
          <w:rFonts w:hint="eastAsia"/>
        </w:rPr>
        <w:t>集成开发</w:t>
      </w:r>
      <w:r w:rsidR="00FB0D79">
        <w:rPr>
          <w:rFonts w:hint="eastAsia"/>
        </w:rPr>
        <w:t>环境工具</w:t>
      </w:r>
      <w:r w:rsidR="00C008E1">
        <w:rPr>
          <w:rFonts w:hint="eastAsia"/>
        </w:rPr>
        <w:t>。熟悉编辑、调试、部署等工具使用。</w:t>
      </w:r>
    </w:p>
    <w:p w:rsidR="00C008E1" w:rsidRDefault="00C008E1" w:rsidP="00C008E1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知识</w:t>
      </w:r>
    </w:p>
    <w:p w:rsidR="00C008E1" w:rsidRPr="00C008E1" w:rsidRDefault="00C008E1" w:rsidP="00C008E1">
      <w:pPr>
        <w:pStyle w:val="a5"/>
        <w:spacing w:before="240" w:after="240"/>
        <w:ind w:left="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语法、熟练使用基础类库、</w:t>
      </w:r>
      <w:r w:rsidR="00222BC2">
        <w:rPr>
          <w:rFonts w:hint="eastAsia"/>
        </w:rPr>
        <w:t>熟悉</w:t>
      </w:r>
      <w:r>
        <w:rPr>
          <w:rFonts w:hint="eastAsia"/>
        </w:rPr>
        <w:t>常用设计模式等。</w:t>
      </w:r>
    </w:p>
    <w:p w:rsidR="00E67003" w:rsidRDefault="00CA352C" w:rsidP="00BF693F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Git</w:t>
      </w:r>
      <w:r>
        <w:rPr>
          <w:rFonts w:hint="eastAsia"/>
        </w:rPr>
        <w:t>版本管理工具</w:t>
      </w:r>
    </w:p>
    <w:p w:rsidR="00BF693F" w:rsidRDefault="00CA352C" w:rsidP="00BF693F">
      <w:pPr>
        <w:pStyle w:val="2"/>
      </w:pPr>
      <w:r>
        <w:rPr>
          <w:rFonts w:hint="eastAsia"/>
        </w:rPr>
        <w:t>基本命令</w:t>
      </w:r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</w:p>
    <w:p w:rsidR="00BF693F" w:rsidRDefault="009002F7" w:rsidP="00082F6C">
      <w:pPr>
        <w:pStyle w:val="afd"/>
        <w:ind w:left="210" w:right="210"/>
      </w:pPr>
      <w:hyperlink r:id="rId8" w:history="1">
        <w:r w:rsidR="00CA352C"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pull</w:t>
      </w:r>
      <w:proofErr w:type="gramEnd"/>
    </w:p>
    <w:p w:rsidR="00BF693F" w:rsidRDefault="009002F7" w:rsidP="00CA352C">
      <w:pPr>
        <w:pStyle w:val="afd"/>
        <w:ind w:left="210" w:right="210"/>
      </w:pPr>
      <w:hyperlink r:id="rId9" w:history="1">
        <w:r w:rsidR="00CA352C" w:rsidRPr="00CA352C">
          <w:rPr>
            <w:rStyle w:val="af3"/>
          </w:rPr>
          <w:t>教程</w:t>
        </w:r>
      </w:hyperlink>
    </w:p>
    <w:p w:rsidR="00BF693F" w:rsidRDefault="00CA352C" w:rsidP="00BF693F">
      <w:pPr>
        <w:pStyle w:val="3"/>
        <w:spacing w:before="360" w:after="360"/>
        <w:ind w:left="1061" w:right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</w:p>
    <w:p w:rsidR="00CA352C" w:rsidRDefault="009002F7" w:rsidP="00CA352C">
      <w:pPr>
        <w:pStyle w:val="afd"/>
        <w:ind w:left="210" w:right="210"/>
        <w:rPr>
          <w:rStyle w:val="af3"/>
        </w:rPr>
      </w:pPr>
      <w:hyperlink r:id="rId10" w:history="1">
        <w:r w:rsidR="00CA352C" w:rsidRPr="00CA352C">
          <w:rPr>
            <w:rStyle w:val="af3"/>
          </w:rPr>
          <w:t>教程</w:t>
        </w:r>
      </w:hyperlink>
    </w:p>
    <w:p w:rsidR="005E11C1" w:rsidRPr="005E11C1" w:rsidRDefault="005E11C1" w:rsidP="005E11C1">
      <w:pPr>
        <w:pStyle w:val="a5"/>
        <w:spacing w:before="240" w:after="240"/>
        <w:ind w:left="0"/>
      </w:pPr>
    </w:p>
    <w:p w:rsidR="00461F67" w:rsidRDefault="00461F67" w:rsidP="00461F67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操作</w:t>
      </w:r>
    </w:p>
    <w:p w:rsidR="00461F67" w:rsidRDefault="00461F67" w:rsidP="00622304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开发工具</w:t>
      </w:r>
      <w:r w:rsidR="00550F5D">
        <w:rPr>
          <w:rFonts w:hint="eastAsia"/>
        </w:rPr>
        <w:t>，使用</w:t>
      </w:r>
      <w:r w:rsidR="00550F5D">
        <w:rPr>
          <w:rFonts w:hint="eastAsia"/>
        </w:rPr>
        <w:t>Git</w:t>
      </w:r>
      <w:r w:rsidR="00550F5D">
        <w:rPr>
          <w:rFonts w:hint="eastAsia"/>
        </w:rPr>
        <w:t>克隆远程代码</w:t>
      </w:r>
    </w:p>
    <w:p w:rsidR="00550F5D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t>选择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版本工具</w:t>
      </w:r>
    </w:p>
    <w:p w:rsidR="00AD33EC" w:rsidRDefault="00AD33EC" w:rsidP="00550F5D">
      <w:pPr>
        <w:pStyle w:val="af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AD33EC">
        <w:rPr>
          <w:noProof/>
        </w:rPr>
        <w:drawing>
          <wp:inline distT="0" distB="0" distL="0" distR="0">
            <wp:extent cx="5438775" cy="3358917"/>
            <wp:effectExtent l="0" t="0" r="0" b="0"/>
            <wp:docPr id="3" name="图片 3" descr="C:\Users\guantianmin\AppData\Roaming\Tencent\Users\29597246\QQ\WinTemp\RichOle\S72PTA2$X7A@74UEDKIAM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tianmin\AppData\Roaming\Tencent\Users\29597246\QQ\WinTemp\RichOle\S72PTA2$X7A@74UEDKIAM}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34" cy="34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A7" w:rsidRDefault="00FC3BA7" w:rsidP="00550F5D">
      <w:pPr>
        <w:pStyle w:val="af5"/>
        <w:widowControl/>
        <w:ind w:left="420" w:firstLineChars="0" w:firstLine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若提示Git</w:t>
      </w:r>
      <w:r>
        <w:rPr>
          <w:rFonts w:ascii="宋体" w:hAnsi="宋体" w:cs="宋体"/>
          <w:kern w:val="0"/>
          <w:sz w:val="24"/>
        </w:rPr>
        <w:t>.exe</w:t>
      </w:r>
      <w:r>
        <w:rPr>
          <w:rFonts w:ascii="宋体" w:hAnsi="宋体" w:cs="宋体" w:hint="eastAsia"/>
          <w:kern w:val="0"/>
          <w:sz w:val="24"/>
        </w:rPr>
        <w:t>未安装，下载安装git，然后设置git的可执行程序路径，一般为“安装目录/bin/git.exe”</w:t>
      </w:r>
    </w:p>
    <w:p w:rsidR="00550F5D" w:rsidRPr="00622304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lastRenderedPageBreak/>
        <w:t>填写项目的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远程仓库地址，并点击</w:t>
      </w:r>
      <w:r w:rsidRPr="00622304">
        <w:rPr>
          <w:rFonts w:hint="eastAsia"/>
        </w:rPr>
        <w:t>clone</w:t>
      </w:r>
      <w:r w:rsidRPr="00622304">
        <w:rPr>
          <w:rFonts w:hint="eastAsia"/>
        </w:rPr>
        <w:t>按钮</w:t>
      </w:r>
    </w:p>
    <w:p w:rsidR="00461F67" w:rsidRDefault="00550F5D" w:rsidP="00461F67">
      <w:pPr>
        <w:pStyle w:val="afd"/>
        <w:ind w:leftChars="0" w:left="420" w:right="210"/>
        <w:rPr>
          <w:rFonts w:ascii="Arial" w:eastAsia="楷体_GB2312" w:hAnsi="Arial"/>
          <w:b/>
          <w:bCs/>
          <w:color w:val="000080"/>
          <w:sz w:val="32"/>
          <w:szCs w:val="32"/>
        </w:rPr>
      </w:pPr>
      <w:r w:rsidRPr="00622304">
        <w:rPr>
          <w:rFonts w:ascii="Arial" w:eastAsia="楷体_GB2312" w:hAnsi="Arial"/>
          <w:b/>
          <w:bCs/>
          <w:noProof/>
          <w:color w:val="000080"/>
          <w:sz w:val="32"/>
          <w:szCs w:val="32"/>
        </w:rPr>
        <w:drawing>
          <wp:inline distT="0" distB="0" distL="0" distR="0" wp14:anchorId="0DB94DBE" wp14:editId="67655471">
            <wp:extent cx="4857750" cy="300741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978" cy="30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0E" w:rsidRPr="001E040E" w:rsidRDefault="001E040E" w:rsidP="001E040E">
      <w:pPr>
        <w:pStyle w:val="af5"/>
        <w:widowControl/>
        <w:ind w:left="420" w:firstLineChars="0" w:firstLine="0"/>
        <w:jc w:val="left"/>
        <w:rPr>
          <w:rFonts w:ascii="宋体" w:hAnsi="宋体" w:cs="宋体" w:hint="eastAsia"/>
          <w:kern w:val="0"/>
          <w:sz w:val="24"/>
        </w:rPr>
      </w:pPr>
      <w:r w:rsidRPr="001E040E">
        <w:rPr>
          <w:rFonts w:ascii="宋体" w:hAnsi="宋体" w:cs="宋体" w:hint="eastAsia"/>
          <w:kern w:val="0"/>
          <w:sz w:val="24"/>
        </w:rPr>
        <w:t>点击clone</w:t>
      </w:r>
      <w:r>
        <w:rPr>
          <w:rFonts w:ascii="宋体" w:hAnsi="宋体" w:cs="宋体" w:hint="eastAsia"/>
          <w:kern w:val="0"/>
          <w:sz w:val="24"/>
        </w:rPr>
        <w:t>后，若提示“Authentication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failed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from</w:t>
      </w:r>
      <w:r>
        <w:rPr>
          <w:rFonts w:ascii="宋体" w:hAnsi="宋体" w:cs="宋体"/>
          <w:kern w:val="0"/>
          <w:sz w:val="24"/>
        </w:rPr>
        <w:t xml:space="preserve"> ‘</w:t>
      </w:r>
      <w:r>
        <w:rPr>
          <w:rFonts w:ascii="宋体" w:hAnsi="宋体" w:cs="宋体" w:hint="eastAsia"/>
          <w:kern w:val="0"/>
          <w:sz w:val="24"/>
        </w:rPr>
        <w:t>http://codeversion.jmu.edu.cn/</w:t>
      </w:r>
      <w:proofErr w:type="spellStart"/>
      <w:r>
        <w:rPr>
          <w:rFonts w:ascii="宋体" w:hAnsi="宋体" w:cs="宋体" w:hint="eastAsia"/>
          <w:kern w:val="0"/>
          <w:sz w:val="24"/>
        </w:rPr>
        <w:t>gtim</w:t>
      </w:r>
      <w:proofErr w:type="spellEnd"/>
      <w:r>
        <w:rPr>
          <w:rFonts w:ascii="宋体" w:hAnsi="宋体" w:cs="宋体" w:hint="eastAsia"/>
          <w:kern w:val="0"/>
          <w:sz w:val="24"/>
        </w:rPr>
        <w:t>/app-</w:t>
      </w:r>
      <w:proofErr w:type="spellStart"/>
      <w:r>
        <w:rPr>
          <w:rFonts w:ascii="宋体" w:hAnsi="宋体" w:cs="宋体" w:hint="eastAsia"/>
          <w:kern w:val="0"/>
          <w:sz w:val="24"/>
        </w:rPr>
        <w:t>template.git</w:t>
      </w:r>
      <w:proofErr w:type="spellEnd"/>
      <w:r>
        <w:rPr>
          <w:rFonts w:ascii="宋体" w:hAnsi="宋体" w:cs="宋体" w:hint="eastAsia"/>
          <w:kern w:val="0"/>
          <w:sz w:val="24"/>
        </w:rPr>
        <w:t>/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”，可能</w:t>
      </w:r>
      <w:proofErr w:type="gramStart"/>
      <w:r>
        <w:rPr>
          <w:rFonts w:ascii="宋体" w:hAnsi="宋体" w:cs="宋体" w:hint="eastAsia"/>
          <w:kern w:val="0"/>
          <w:sz w:val="24"/>
        </w:rPr>
        <w:t>是之前</w:t>
      </w:r>
      <w:proofErr w:type="gramEnd"/>
      <w:r>
        <w:rPr>
          <w:rFonts w:ascii="宋体" w:hAnsi="宋体" w:cs="宋体" w:hint="eastAsia"/>
          <w:kern w:val="0"/>
          <w:sz w:val="24"/>
        </w:rPr>
        <w:t>保存的账号密码不正确导致，需要到</w:t>
      </w:r>
      <w:r w:rsidR="00CB1C4C">
        <w:rPr>
          <w:rFonts w:ascii="宋体" w:hAnsi="宋体" w:cs="宋体" w:hint="eastAsia"/>
          <w:kern w:val="0"/>
          <w:sz w:val="24"/>
        </w:rPr>
        <w:t>“控制面板-</w:t>
      </w:r>
      <w:r w:rsidR="00CB1C4C">
        <w:rPr>
          <w:rFonts w:ascii="宋体" w:hAnsi="宋体" w:cs="宋体"/>
          <w:kern w:val="0"/>
          <w:sz w:val="24"/>
        </w:rPr>
        <w:t>&gt;</w:t>
      </w:r>
      <w:r w:rsidR="00CB1C4C">
        <w:rPr>
          <w:rFonts w:ascii="宋体" w:hAnsi="宋体" w:cs="宋体" w:hint="eastAsia"/>
          <w:kern w:val="0"/>
          <w:sz w:val="24"/>
        </w:rPr>
        <w:t>用户账号-</w:t>
      </w:r>
      <w:r w:rsidR="00CB1C4C">
        <w:rPr>
          <w:rFonts w:ascii="宋体" w:hAnsi="宋体" w:cs="宋体"/>
          <w:kern w:val="0"/>
          <w:sz w:val="24"/>
        </w:rPr>
        <w:t>&gt;</w:t>
      </w:r>
      <w:r w:rsidR="00CB1C4C">
        <w:rPr>
          <w:rFonts w:ascii="宋体" w:hAnsi="宋体" w:cs="宋体" w:hint="eastAsia"/>
          <w:kern w:val="0"/>
          <w:sz w:val="24"/>
        </w:rPr>
        <w:t>管理windows凭</w:t>
      </w:r>
      <w:r w:rsidR="00B55A8F">
        <w:rPr>
          <w:rFonts w:ascii="宋体" w:hAnsi="宋体" w:cs="宋体" w:hint="eastAsia"/>
          <w:kern w:val="0"/>
          <w:sz w:val="24"/>
        </w:rPr>
        <w:t>证</w:t>
      </w:r>
      <w:r w:rsidR="00B55A8F">
        <w:rPr>
          <w:rFonts w:ascii="宋体" w:hAnsi="宋体" w:cs="宋体" w:hint="eastAsia"/>
          <w:kern w:val="0"/>
          <w:sz w:val="24"/>
        </w:rPr>
        <w:t>”</w:t>
      </w:r>
      <w:r w:rsidR="00CB1C4C">
        <w:rPr>
          <w:rFonts w:ascii="宋体" w:hAnsi="宋体" w:cs="宋体" w:hint="eastAsia"/>
          <w:kern w:val="0"/>
          <w:sz w:val="24"/>
        </w:rPr>
        <w:t>删除旧凭证</w:t>
      </w:r>
    </w:p>
    <w:p w:rsidR="00550F5D" w:rsidRPr="00622304" w:rsidRDefault="00550F5D" w:rsidP="00622304">
      <w:pPr>
        <w:pStyle w:val="3"/>
        <w:spacing w:before="360" w:after="360"/>
        <w:ind w:left="1061" w:right="210"/>
      </w:pPr>
      <w:r w:rsidRPr="00622304">
        <w:rPr>
          <w:rFonts w:hint="eastAsia"/>
        </w:rPr>
        <w:lastRenderedPageBreak/>
        <w:t>填写</w:t>
      </w:r>
      <w:r w:rsidRPr="00622304">
        <w:rPr>
          <w:rFonts w:hint="eastAsia"/>
        </w:rPr>
        <w:t>Git</w:t>
      </w:r>
      <w:r w:rsidRPr="00622304">
        <w:rPr>
          <w:rFonts w:hint="eastAsia"/>
        </w:rPr>
        <w:t>远程仓库访问账号和密码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72C4AA82" wp14:editId="626FD458">
            <wp:extent cx="4963886" cy="30765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98" cy="31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5D" w:rsidRDefault="00550F5D" w:rsidP="00622304">
      <w:pPr>
        <w:pStyle w:val="3"/>
        <w:spacing w:before="360" w:after="360"/>
        <w:ind w:left="1061" w:right="210"/>
      </w:pPr>
      <w:r>
        <w:rPr>
          <w:rFonts w:hint="eastAsia"/>
        </w:rPr>
        <w:t>点击</w:t>
      </w:r>
      <w:r>
        <w:rPr>
          <w:rFonts w:hint="eastAsia"/>
        </w:rPr>
        <w:t>Yes</w:t>
      </w:r>
      <w:r>
        <w:rPr>
          <w:rFonts w:hint="eastAsia"/>
        </w:rPr>
        <w:t>按钮，开始代码拉取</w:t>
      </w:r>
    </w:p>
    <w:p w:rsidR="00550F5D" w:rsidRDefault="00550F5D" w:rsidP="00461F67">
      <w:pPr>
        <w:pStyle w:val="afd"/>
        <w:ind w:leftChars="0" w:left="420" w:right="210"/>
      </w:pPr>
      <w:r>
        <w:rPr>
          <w:noProof/>
        </w:rPr>
        <w:drawing>
          <wp:inline distT="0" distB="0" distL="0" distR="0" wp14:anchorId="47C9A2BA" wp14:editId="6CB5E4AB">
            <wp:extent cx="5022761" cy="309562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572" cy="31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85" w:rsidRDefault="00491278" w:rsidP="00AE787D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lastRenderedPageBreak/>
        <w:t>IDEA</w:t>
      </w:r>
      <w:r>
        <w:rPr>
          <w:rFonts w:hint="eastAsia"/>
        </w:rPr>
        <w:t>自动下载</w:t>
      </w:r>
      <w:r w:rsidR="00F03725">
        <w:rPr>
          <w:rFonts w:hint="eastAsia"/>
        </w:rPr>
        <w:t>maven</w:t>
      </w:r>
      <w:r w:rsidR="00F03725">
        <w:rPr>
          <w:rFonts w:hint="eastAsia"/>
        </w:rPr>
        <w:t>依赖</w:t>
      </w:r>
      <w:r w:rsidR="00F03725">
        <w:rPr>
          <w:rFonts w:hint="eastAsia"/>
        </w:rPr>
        <w:t>jar</w:t>
      </w:r>
      <w:r w:rsidR="00F03725">
        <w:rPr>
          <w:rFonts w:hint="eastAsia"/>
        </w:rPr>
        <w:t>包</w:t>
      </w:r>
    </w:p>
    <w:p w:rsidR="00622304" w:rsidRDefault="00622304" w:rsidP="00622304">
      <w:pPr>
        <w:pStyle w:val="a5"/>
        <w:spacing w:before="240" w:after="240"/>
        <w:ind w:left="0"/>
      </w:pPr>
      <w:r>
        <w:rPr>
          <w:rFonts w:hint="eastAsia"/>
        </w:rPr>
        <w:t>持续时间较长，大概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7936B0" w:rsidRDefault="002A3782" w:rsidP="002A3782">
      <w:pPr>
        <w:pStyle w:val="3"/>
        <w:spacing w:beforeLines="100" w:before="240" w:afterLines="100" w:after="240"/>
        <w:ind w:leftChars="100" w:left="1061" w:rightChars="100" w:right="210"/>
      </w:pPr>
      <w:r>
        <w:rPr>
          <w:rFonts w:hint="eastAsia"/>
        </w:rPr>
        <w:t>配置</w:t>
      </w:r>
      <w:r w:rsidR="007936B0">
        <w:rPr>
          <w:rFonts w:hint="eastAsia"/>
        </w:rPr>
        <w:t>项目</w:t>
      </w:r>
      <w:r w:rsidR="007936B0">
        <w:rPr>
          <w:rFonts w:hint="eastAsia"/>
        </w:rPr>
        <w:t>JDK</w:t>
      </w:r>
    </w:p>
    <w:p w:rsidR="004423D1" w:rsidRPr="00CC41F4" w:rsidRDefault="002A3782" w:rsidP="00CC41F4">
      <w:pPr>
        <w:widowControl/>
        <w:jc w:val="left"/>
        <w:rPr>
          <w:rFonts w:ascii="宋体" w:hAnsi="宋体" w:cs="宋体"/>
          <w:kern w:val="0"/>
          <w:sz w:val="24"/>
        </w:rPr>
      </w:pPr>
      <w:r w:rsidRPr="002A378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019425" cy="4187704"/>
            <wp:effectExtent l="0" t="0" r="0" b="3810"/>
            <wp:docPr id="6" name="图片 6" descr="C:\Users\guantianmin\Documents\Tencent Files\29597246\Image\C2C\}ZT2(GCD[VPJN4V[$WBF5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tianmin\Documents\Tencent Files\29597246\Image\C2C\}ZT2(GCD[VPJN4V[$WBF5{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56" cy="41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82" w:rsidRDefault="002A3782" w:rsidP="002A378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E7FE4E6" wp14:editId="7B7D240B">
            <wp:extent cx="5524500" cy="2762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6ECA8" wp14:editId="146CF367">
            <wp:extent cx="3888508" cy="4322938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9133" cy="43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F3" w:rsidRDefault="009D2FF3" w:rsidP="009D2FF3">
      <w:pPr>
        <w:pStyle w:val="3"/>
        <w:spacing w:beforeLines="100" w:before="240" w:afterLines="100" w:after="240"/>
        <w:ind w:leftChars="100" w:left="1061" w:rightChars="100" w:right="210"/>
      </w:pPr>
      <w:r w:rsidRPr="009D2FF3">
        <w:rPr>
          <w:rFonts w:hint="eastAsia"/>
        </w:rPr>
        <w:t>设置</w:t>
      </w:r>
      <w:r w:rsidRPr="009D2FF3">
        <w:rPr>
          <w:rFonts w:hint="eastAsia"/>
        </w:rPr>
        <w:t>demo</w:t>
      </w:r>
      <w:r w:rsidRPr="009D2FF3">
        <w:rPr>
          <w:rFonts w:hint="eastAsia"/>
        </w:rPr>
        <w:t>模块为</w:t>
      </w:r>
      <w:r w:rsidRPr="009D2FF3">
        <w:rPr>
          <w:rFonts w:hint="eastAsia"/>
        </w:rPr>
        <w:t>maven</w:t>
      </w:r>
      <w:r w:rsidRPr="009D2FF3">
        <w:rPr>
          <w:rFonts w:hint="eastAsia"/>
        </w:rPr>
        <w:t>项目</w:t>
      </w:r>
    </w:p>
    <w:p w:rsidR="009D2FF3" w:rsidRPr="009D2FF3" w:rsidRDefault="009D2FF3" w:rsidP="009D2FF3">
      <w:pPr>
        <w:pStyle w:val="a5"/>
        <w:spacing w:before="240" w:after="240"/>
        <w:ind w:left="0"/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demo/pom.xml</w:t>
      </w:r>
      <w:r>
        <w:rPr>
          <w:rFonts w:hint="eastAsia"/>
        </w:rPr>
        <w:t>，选择“</w:t>
      </w:r>
      <w:r w:rsidR="004F769F">
        <w:rPr>
          <w:rFonts w:hint="eastAsia"/>
        </w:rPr>
        <w:t>Add</w:t>
      </w:r>
      <w:r w:rsidR="004F769F"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”</w:t>
      </w:r>
      <w:r w:rsidR="00A35828">
        <w:rPr>
          <w:rFonts w:hint="eastAsia"/>
        </w:rPr>
        <w:t>，设置模块为</w:t>
      </w:r>
      <w:r w:rsidR="00A35828">
        <w:rPr>
          <w:rFonts w:hint="eastAsia"/>
        </w:rPr>
        <w:t>maven</w:t>
      </w:r>
      <w:r w:rsidR="00A35828">
        <w:rPr>
          <w:rFonts w:hint="eastAsia"/>
        </w:rPr>
        <w:t>项目</w:t>
      </w:r>
    </w:p>
    <w:p w:rsidR="00CC41F4" w:rsidRDefault="00CC41F4" w:rsidP="00CC41F4">
      <w:pPr>
        <w:pStyle w:val="2"/>
      </w:pPr>
      <w:proofErr w:type="spellStart"/>
      <w:r w:rsidRPr="004423D1">
        <w:lastRenderedPageBreak/>
        <w:t>M</w:t>
      </w:r>
      <w:r w:rsidRPr="004423D1">
        <w:rPr>
          <w:rFonts w:hint="eastAsia"/>
        </w:rPr>
        <w:t>ysql</w:t>
      </w:r>
      <w:proofErr w:type="spellEnd"/>
      <w:r w:rsidRPr="004423D1">
        <w:rPr>
          <w:rFonts w:hint="eastAsia"/>
        </w:rPr>
        <w:t>数据库安装</w:t>
      </w:r>
    </w:p>
    <w:p w:rsidR="002A3782" w:rsidRPr="002A3782" w:rsidRDefault="00D77679" w:rsidP="00D77679">
      <w:pPr>
        <w:pStyle w:val="a5"/>
        <w:spacing w:before="240" w:after="240"/>
        <w:ind w:left="0"/>
      </w:pPr>
      <w:r>
        <w:rPr>
          <w:rFonts w:hint="eastAsia"/>
        </w:rPr>
        <w:t>可单独安装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或者安装</w:t>
      </w:r>
      <w:proofErr w:type="spellStart"/>
      <w:r>
        <w:rPr>
          <w:rFonts w:hint="eastAsia"/>
        </w:rPr>
        <w:t>wampserver</w:t>
      </w:r>
      <w:proofErr w:type="spellEnd"/>
      <w:r w:rsidR="00974232">
        <w:rPr>
          <w:rFonts w:hint="eastAsia"/>
        </w:rPr>
        <w:t>套件</w:t>
      </w:r>
    </w:p>
    <w:p w:rsidR="00491278" w:rsidRDefault="00491278" w:rsidP="00C67B4D">
      <w:pPr>
        <w:pStyle w:val="1"/>
        <w:spacing w:before="360" w:after="360"/>
        <w:ind w:left="635" w:right="210"/>
      </w:pPr>
      <w:r>
        <w:rPr>
          <w:rFonts w:hint="eastAsia"/>
        </w:rPr>
        <w:lastRenderedPageBreak/>
        <w:t>IDEA</w:t>
      </w:r>
      <w:r>
        <w:rPr>
          <w:rFonts w:hint="eastAsia"/>
        </w:rPr>
        <w:t>集成开发环境</w:t>
      </w:r>
    </w:p>
    <w:p w:rsidR="00491278" w:rsidRDefault="00C67B4D" w:rsidP="00623FAE">
      <w:pPr>
        <w:pStyle w:val="2"/>
      </w:pPr>
      <w:r>
        <w:rPr>
          <w:rFonts w:hint="eastAsia"/>
        </w:rPr>
        <w:t>学生授权申请</w:t>
      </w:r>
    </w:p>
    <w:p w:rsidR="00C67B4D" w:rsidRDefault="00C67B4D" w:rsidP="00C67B4D">
      <w:pPr>
        <w:pStyle w:val="a5"/>
        <w:spacing w:before="240" w:after="240"/>
        <w:ind w:left="0"/>
      </w:pPr>
      <w:r>
        <w:rPr>
          <w:rFonts w:hint="eastAsia"/>
        </w:rPr>
        <w:t>按住</w:t>
      </w:r>
      <w:r>
        <w:rPr>
          <w:rFonts w:hint="eastAsia"/>
        </w:rPr>
        <w:t>CTL</w:t>
      </w:r>
      <w:r>
        <w:rPr>
          <w:rFonts w:hint="eastAsia"/>
        </w:rPr>
        <w:t>点击</w:t>
      </w:r>
      <w:r>
        <w:fldChar w:fldCharType="begin"/>
      </w:r>
      <w:r>
        <w:instrText xml:space="preserve"> HYPERLINK "https://sales.jetbrains.com/hc/zh-cn/articles/207154369-%E5%AD%A6%E7%94%9F%E6%8E%88%E6%9D%83%E7%94%B3%E8%AF%B7%E6%96%B9%E5%BC%8F" </w:instrText>
      </w:r>
      <w:r>
        <w:fldChar w:fldCharType="separate"/>
      </w:r>
      <w:r w:rsidRPr="00C67B4D">
        <w:rPr>
          <w:rStyle w:val="af3"/>
        </w:rPr>
        <w:t>操作说明</w:t>
      </w:r>
      <w:r>
        <w:fldChar w:fldCharType="end"/>
      </w:r>
    </w:p>
    <w:p w:rsidR="007004B6" w:rsidRDefault="007004B6" w:rsidP="00623FAE">
      <w:pPr>
        <w:pStyle w:val="2"/>
      </w:pPr>
      <w:r>
        <w:rPr>
          <w:rFonts w:hint="eastAsia"/>
        </w:rPr>
        <w:t>插件安装</w:t>
      </w:r>
    </w:p>
    <w:p w:rsidR="007004B6" w:rsidRDefault="007004B6" w:rsidP="004423D1">
      <w:pPr>
        <w:pStyle w:val="a5"/>
        <w:numPr>
          <w:ilvl w:val="0"/>
          <w:numId w:val="35"/>
        </w:numPr>
        <w:spacing w:before="240" w:after="240"/>
      </w:pPr>
      <w:r>
        <w:rPr>
          <w:rFonts w:hint="eastAsia"/>
        </w:rPr>
        <w:t>选择</w:t>
      </w:r>
      <w:r>
        <w:rPr>
          <w:rFonts w:hint="eastAsia"/>
        </w:rPr>
        <w:t>File-&gt;</w:t>
      </w:r>
      <w:r>
        <w:t>Settings</w:t>
      </w:r>
    </w:p>
    <w:p w:rsidR="007004B6" w:rsidRDefault="007004B6" w:rsidP="007004B6">
      <w:pPr>
        <w:pStyle w:val="a5"/>
        <w:spacing w:before="240" w:after="240"/>
        <w:ind w:left="0"/>
      </w:pPr>
      <w:bookmarkStart w:id="0" w:name="_GoBack"/>
      <w:r>
        <w:rPr>
          <w:noProof/>
        </w:rPr>
        <w:drawing>
          <wp:inline distT="0" distB="0" distL="0" distR="0" wp14:anchorId="141C0402" wp14:editId="09B20043">
            <wp:extent cx="2628900" cy="4674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032" cy="46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04B6" w:rsidRDefault="007004B6" w:rsidP="007004B6">
      <w:pPr>
        <w:pStyle w:val="a5"/>
        <w:spacing w:before="240" w:after="240"/>
        <w:ind w:left="0"/>
      </w:pPr>
      <w:r>
        <w:rPr>
          <w:rFonts w:hint="eastAsia"/>
        </w:rPr>
        <w:lastRenderedPageBreak/>
        <w:t>2</w:t>
      </w:r>
      <w:r>
        <w:rPr>
          <w:rFonts w:hint="eastAsia"/>
        </w:rPr>
        <w:t>、搜索插件</w:t>
      </w:r>
      <w:r w:rsidR="007A1BA7">
        <w:rPr>
          <w:rFonts w:hint="eastAsia"/>
        </w:rPr>
        <w:t>，进行安装</w:t>
      </w:r>
    </w:p>
    <w:p w:rsidR="007A1BA7" w:rsidRPr="007004B6" w:rsidRDefault="007A1BA7" w:rsidP="007004B6">
      <w:pPr>
        <w:pStyle w:val="a5"/>
        <w:spacing w:before="240" w:after="240"/>
        <w:ind w:left="0"/>
      </w:pPr>
      <w:r>
        <w:rPr>
          <w:noProof/>
        </w:rPr>
        <w:drawing>
          <wp:inline distT="0" distB="0" distL="0" distR="0" wp14:anchorId="24B363F1" wp14:editId="68749F0E">
            <wp:extent cx="548640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4D" w:rsidRDefault="003D7B9F" w:rsidP="003D7B9F">
      <w:pPr>
        <w:pStyle w:val="a5"/>
        <w:spacing w:before="240" w:after="240"/>
        <w:ind w:left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C1C80">
        <w:rPr>
          <w:rFonts w:hint="eastAsia"/>
        </w:rPr>
        <w:t>按第</w:t>
      </w:r>
      <w:r w:rsidR="00CC1C80">
        <w:rPr>
          <w:rFonts w:hint="eastAsia"/>
        </w:rPr>
        <w:t>2</w:t>
      </w:r>
      <w:r w:rsidR="00CC1C80">
        <w:rPr>
          <w:rFonts w:hint="eastAsia"/>
        </w:rPr>
        <w:t>步</w:t>
      </w:r>
      <w:r>
        <w:rPr>
          <w:rFonts w:hint="eastAsia"/>
        </w:rPr>
        <w:t>操作，安装</w:t>
      </w:r>
      <w:r>
        <w:rPr>
          <w:rFonts w:hint="eastAsia"/>
        </w:rPr>
        <w:t>Free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plugin</w:t>
      </w:r>
      <w:r w:rsidR="00CC1C80">
        <w:rPr>
          <w:rFonts w:hint="eastAsia"/>
        </w:rPr>
        <w:t>和</w:t>
      </w:r>
      <w:r w:rsidR="00415020">
        <w:rPr>
          <w:rFonts w:hint="eastAsia"/>
        </w:rPr>
        <w:t>Lombok</w:t>
      </w:r>
      <w:r w:rsidR="00415020">
        <w:t xml:space="preserve"> </w:t>
      </w:r>
      <w:r w:rsidR="00415020">
        <w:rPr>
          <w:rFonts w:hint="eastAsia"/>
        </w:rPr>
        <w:t>Plugin</w:t>
      </w:r>
      <w:r w:rsidR="00EB5C4C">
        <w:rPr>
          <w:rFonts w:hint="eastAsia"/>
        </w:rPr>
        <w:t>插件</w:t>
      </w:r>
    </w:p>
    <w:p w:rsidR="00E75E24" w:rsidRDefault="00E75E24" w:rsidP="00E75E24">
      <w:pPr>
        <w:pStyle w:val="2"/>
      </w:pPr>
      <w:r>
        <w:t>IDEA Gi</w:t>
      </w:r>
      <w:r>
        <w:rPr>
          <w:rFonts w:hint="eastAsia"/>
        </w:rPr>
        <w:t>t</w:t>
      </w:r>
      <w:r>
        <w:rPr>
          <w:rFonts w:hint="eastAsia"/>
        </w:rPr>
        <w:t>配置</w:t>
      </w:r>
    </w:p>
    <w:p w:rsidR="00E75E24" w:rsidRDefault="00E75E24" w:rsidP="00E75E24">
      <w:pPr>
        <w:pStyle w:val="a5"/>
        <w:spacing w:before="240" w:after="240"/>
        <w:ind w:left="0"/>
      </w:pPr>
      <w:r>
        <w:rPr>
          <w:rFonts w:hint="eastAsia"/>
        </w:rPr>
        <w:t>选择</w:t>
      </w:r>
      <w:r>
        <w:rPr>
          <w:rFonts w:hint="eastAsia"/>
        </w:rPr>
        <w:t>File</w:t>
      </w:r>
      <w:r>
        <w:t>-&gt;Setting</w:t>
      </w:r>
      <w:r>
        <w:rPr>
          <w:rFonts w:hint="eastAsia"/>
        </w:rPr>
        <w:t>-&gt;</w:t>
      </w:r>
      <w:r>
        <w:t>Git</w:t>
      </w:r>
      <w:r>
        <w:rPr>
          <w:rFonts w:hint="eastAsia"/>
        </w:rPr>
        <w:t>，设置</w:t>
      </w:r>
      <w:r>
        <w:rPr>
          <w:rFonts w:hint="eastAsia"/>
        </w:rPr>
        <w:t>Git</w:t>
      </w:r>
      <w:r>
        <w:rPr>
          <w:rFonts w:hint="eastAsia"/>
        </w:rPr>
        <w:t>可执行程序路径</w:t>
      </w:r>
    </w:p>
    <w:p w:rsidR="00E75E24" w:rsidRPr="00C67B4D" w:rsidRDefault="00E4297C" w:rsidP="003D7B9F">
      <w:pPr>
        <w:pStyle w:val="a5"/>
        <w:spacing w:before="240" w:after="240"/>
        <w:ind w:left="0"/>
      </w:pPr>
      <w:r>
        <w:rPr>
          <w:noProof/>
        </w:rPr>
        <w:lastRenderedPageBreak/>
        <w:drawing>
          <wp:inline distT="0" distB="0" distL="0" distR="0" wp14:anchorId="60A55713" wp14:editId="420A5B9A">
            <wp:extent cx="5486400" cy="395487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E24" w:rsidRPr="00C67B4D" w:rsidSect="00FA38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2F7" w:rsidRDefault="009002F7">
      <w:r>
        <w:separator/>
      </w:r>
    </w:p>
  </w:endnote>
  <w:endnote w:type="continuationSeparator" w:id="0">
    <w:p w:rsidR="009002F7" w:rsidRDefault="0090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2F7" w:rsidRDefault="009002F7">
      <w:r>
        <w:separator/>
      </w:r>
    </w:p>
  </w:footnote>
  <w:footnote w:type="continuationSeparator" w:id="0">
    <w:p w:rsidR="009002F7" w:rsidRDefault="00900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8E5"/>
    <w:multiLevelType w:val="hybridMultilevel"/>
    <w:tmpl w:val="C1D80968"/>
    <w:lvl w:ilvl="0" w:tplc="2BCCB050">
      <w:start w:val="1"/>
      <w:numFmt w:val="decimal"/>
      <w:pStyle w:val="ItemStepinTable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" w15:restartNumberingAfterBreak="0">
    <w:nsid w:val="0E9358CB"/>
    <w:multiLevelType w:val="hybridMultilevel"/>
    <w:tmpl w:val="75A0EF6C"/>
    <w:lvl w:ilvl="0" w:tplc="BD866466">
      <w:start w:val="1"/>
      <w:numFmt w:val="bullet"/>
      <w:pStyle w:val="a"/>
      <w:lvlText w:val="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EC1D0D"/>
    <w:multiLevelType w:val="hybridMultilevel"/>
    <w:tmpl w:val="D96C84EE"/>
    <w:lvl w:ilvl="0" w:tplc="025032AA">
      <w:start w:val="1"/>
      <w:numFmt w:val="bullet"/>
      <w:pStyle w:val="a0"/>
      <w:lvlText w:val="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8B3127"/>
    <w:multiLevelType w:val="hybridMultilevel"/>
    <w:tmpl w:val="495CAC90"/>
    <w:lvl w:ilvl="0" w:tplc="52FCFE4C">
      <w:start w:val="1"/>
      <w:numFmt w:val="decimal"/>
      <w:pStyle w:val="a1"/>
      <w:lvlText w:val="%1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  <w:b/>
        <w:i w:val="0"/>
        <w:color w:val="00008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A0145B8"/>
    <w:multiLevelType w:val="hybridMultilevel"/>
    <w:tmpl w:val="021AD84A"/>
    <w:lvl w:ilvl="0" w:tplc="52FCFE4C">
      <w:start w:val="1"/>
      <w:numFmt w:val="bullet"/>
      <w:pStyle w:val="ItemListinTable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216A65"/>
    <w:multiLevelType w:val="hybridMultilevel"/>
    <w:tmpl w:val="7D9C32C0"/>
    <w:lvl w:ilvl="0" w:tplc="1E84337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6" w15:restartNumberingAfterBreak="0">
    <w:nsid w:val="318A4046"/>
    <w:multiLevelType w:val="hybridMultilevel"/>
    <w:tmpl w:val="EE7A849A"/>
    <w:lvl w:ilvl="0" w:tplc="C2BC37CE">
      <w:start w:val="1"/>
      <w:numFmt w:val="upperLetter"/>
      <w:pStyle w:val="a2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D7F7313"/>
    <w:multiLevelType w:val="hybridMultilevel"/>
    <w:tmpl w:val="08502600"/>
    <w:lvl w:ilvl="0" w:tplc="52FCFE4C">
      <w:start w:val="1"/>
      <w:numFmt w:val="bullet"/>
      <w:pStyle w:val="ItemList"/>
      <w:lvlText w:val=""/>
      <w:lvlJc w:val="left"/>
      <w:pPr>
        <w:tabs>
          <w:tab w:val="num" w:pos="1701"/>
        </w:tabs>
        <w:ind w:left="2121" w:hanging="420"/>
      </w:pPr>
      <w:rPr>
        <w:rFonts w:ascii="Wingdings" w:hAnsi="Wingdings" w:hint="default"/>
        <w:color w:val="000080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2541"/>
        </w:tabs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961"/>
        </w:tabs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3381"/>
        </w:tabs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801"/>
        </w:tabs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4221"/>
        </w:tabs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641"/>
        </w:tabs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5061"/>
        </w:tabs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481"/>
        </w:tabs>
        <w:ind w:left="5481" w:hanging="420"/>
      </w:pPr>
      <w:rPr>
        <w:rFonts w:ascii="Wingdings" w:hAnsi="Wingdings" w:hint="default"/>
      </w:rPr>
    </w:lvl>
  </w:abstractNum>
  <w:abstractNum w:abstractNumId="8" w15:restartNumberingAfterBreak="0">
    <w:nsid w:val="47E8427E"/>
    <w:multiLevelType w:val="hybridMultilevel"/>
    <w:tmpl w:val="4ADAF21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500E711E"/>
    <w:multiLevelType w:val="hybridMultilevel"/>
    <w:tmpl w:val="27F66F7A"/>
    <w:lvl w:ilvl="0" w:tplc="E300F992">
      <w:start w:val="1"/>
      <w:numFmt w:val="decimal"/>
      <w:pStyle w:val="ItemStep"/>
      <w:lvlText w:val="%1."/>
      <w:lvlJc w:val="left"/>
      <w:pPr>
        <w:tabs>
          <w:tab w:val="num" w:pos="1701"/>
        </w:tabs>
        <w:ind w:left="2121" w:hanging="4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40"/>
        <w:w w:val="100"/>
        <w:kern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9514B05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34F54A7"/>
    <w:multiLevelType w:val="hybridMultilevel"/>
    <w:tmpl w:val="A7D4187C"/>
    <w:lvl w:ilvl="0" w:tplc="180E5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E962B4"/>
    <w:multiLevelType w:val="hybridMultilevel"/>
    <w:tmpl w:val="097C46C8"/>
    <w:lvl w:ilvl="0" w:tplc="C72C59D6">
      <w:start w:val="1"/>
      <w:numFmt w:val="bullet"/>
      <w:pStyle w:val="a3"/>
      <w:lvlText w:val=""/>
      <w:lvlJc w:val="left"/>
      <w:pPr>
        <w:tabs>
          <w:tab w:val="num" w:pos="1701"/>
        </w:tabs>
        <w:ind w:left="1701" w:hanging="1701"/>
      </w:pPr>
      <w:rPr>
        <w:rFonts w:ascii="Wingdings" w:hAnsi="Wingdings" w:hint="default"/>
        <w:b w:val="0"/>
        <w:i w:val="0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F916DD"/>
    <w:multiLevelType w:val="multilevel"/>
    <w:tmpl w:val="B3B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74A17"/>
    <w:multiLevelType w:val="multilevel"/>
    <w:tmpl w:val="72EC2E3C"/>
    <w:lvl w:ilvl="0">
      <w:start w:val="1"/>
      <w:numFmt w:val="decimal"/>
      <w:pStyle w:val="1"/>
      <w:isLgl/>
      <w:lvlText w:val="%1"/>
      <w:lvlJc w:val="left"/>
      <w:pPr>
        <w:tabs>
          <w:tab w:val="num" w:pos="851"/>
        </w:tabs>
        <w:ind w:left="425" w:hanging="425"/>
      </w:pPr>
      <w:rPr>
        <w:rFonts w:ascii="Arial" w:eastAsia="楷体_GB2312" w:hAnsi="Arial" w:hint="default"/>
        <w:b/>
        <w:i w:val="0"/>
        <w:color w:val="000080"/>
        <w:sz w:val="44"/>
        <w:szCs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ascii="Arial" w:eastAsia="楷体_GB2312" w:hAnsi="Arial" w:hint="default"/>
        <w:b/>
        <w:i w:val="0"/>
        <w:color w:val="00008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709961B6"/>
    <w:multiLevelType w:val="hybridMultilevel"/>
    <w:tmpl w:val="5AEA2C3C"/>
    <w:lvl w:ilvl="0" w:tplc="0A4086B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5" w15:restartNumberingAfterBreak="0">
    <w:nsid w:val="797A1538"/>
    <w:multiLevelType w:val="hybridMultilevel"/>
    <w:tmpl w:val="52420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9"/>
    <w:lvlOverride w:ilvl="0">
      <w:startOverride w:val="1"/>
    </w:lvlOverride>
  </w:num>
  <w:num w:numId="10">
    <w:abstractNumId w:val="6"/>
  </w:num>
  <w:num w:numId="11">
    <w:abstractNumId w:val="12"/>
  </w:num>
  <w:num w:numId="12">
    <w:abstractNumId w:val="9"/>
  </w:num>
  <w:num w:numId="13">
    <w:abstractNumId w:val="14"/>
  </w:num>
  <w:num w:numId="14">
    <w:abstractNumId w:val="5"/>
  </w:num>
  <w:num w:numId="15">
    <w:abstractNumId w:val="8"/>
  </w:num>
  <w:num w:numId="16">
    <w:abstractNumId w:val="13"/>
  </w:num>
  <w:num w:numId="17">
    <w:abstractNumId w:val="13"/>
  </w:num>
  <w:num w:numId="18">
    <w:abstractNumId w:val="15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0"/>
  </w:num>
  <w:num w:numId="36">
    <w:abstractNumId w:val="13"/>
  </w:num>
  <w:num w:numId="37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03"/>
    <w:rsid w:val="00006DF4"/>
    <w:rsid w:val="0000738D"/>
    <w:rsid w:val="00007784"/>
    <w:rsid w:val="00014A6F"/>
    <w:rsid w:val="00022CAD"/>
    <w:rsid w:val="00024108"/>
    <w:rsid w:val="0002539B"/>
    <w:rsid w:val="00027A36"/>
    <w:rsid w:val="00027F07"/>
    <w:rsid w:val="00030A70"/>
    <w:rsid w:val="0003556D"/>
    <w:rsid w:val="00042A6A"/>
    <w:rsid w:val="00042D88"/>
    <w:rsid w:val="000476C7"/>
    <w:rsid w:val="000538F7"/>
    <w:rsid w:val="000578AE"/>
    <w:rsid w:val="00062D15"/>
    <w:rsid w:val="00062FCC"/>
    <w:rsid w:val="00063FB7"/>
    <w:rsid w:val="00066A2E"/>
    <w:rsid w:val="00070DC2"/>
    <w:rsid w:val="00082261"/>
    <w:rsid w:val="00082F6C"/>
    <w:rsid w:val="000841CD"/>
    <w:rsid w:val="0008495E"/>
    <w:rsid w:val="000A6F6A"/>
    <w:rsid w:val="000C0007"/>
    <w:rsid w:val="000C1307"/>
    <w:rsid w:val="000C33EC"/>
    <w:rsid w:val="000C552D"/>
    <w:rsid w:val="000D039D"/>
    <w:rsid w:val="000D30D9"/>
    <w:rsid w:val="000D5705"/>
    <w:rsid w:val="000D7CF8"/>
    <w:rsid w:val="000E437D"/>
    <w:rsid w:val="000E4537"/>
    <w:rsid w:val="000F0D78"/>
    <w:rsid w:val="000F159E"/>
    <w:rsid w:val="000F2B9D"/>
    <w:rsid w:val="000F42BA"/>
    <w:rsid w:val="001038FD"/>
    <w:rsid w:val="00104A7C"/>
    <w:rsid w:val="00110E31"/>
    <w:rsid w:val="0011189A"/>
    <w:rsid w:val="00113054"/>
    <w:rsid w:val="00121A5C"/>
    <w:rsid w:val="00122445"/>
    <w:rsid w:val="00125B17"/>
    <w:rsid w:val="001269DD"/>
    <w:rsid w:val="00126E63"/>
    <w:rsid w:val="00127042"/>
    <w:rsid w:val="00131093"/>
    <w:rsid w:val="00135437"/>
    <w:rsid w:val="00137485"/>
    <w:rsid w:val="00137906"/>
    <w:rsid w:val="00141E14"/>
    <w:rsid w:val="00153407"/>
    <w:rsid w:val="00153E7A"/>
    <w:rsid w:val="0015600B"/>
    <w:rsid w:val="0015727B"/>
    <w:rsid w:val="00157C38"/>
    <w:rsid w:val="00164811"/>
    <w:rsid w:val="00165B1F"/>
    <w:rsid w:val="00166B4C"/>
    <w:rsid w:val="00174DEC"/>
    <w:rsid w:val="00174F82"/>
    <w:rsid w:val="00184160"/>
    <w:rsid w:val="00194A0F"/>
    <w:rsid w:val="001A3820"/>
    <w:rsid w:val="001A73E2"/>
    <w:rsid w:val="001B0A18"/>
    <w:rsid w:val="001B7A81"/>
    <w:rsid w:val="001C28C3"/>
    <w:rsid w:val="001C4398"/>
    <w:rsid w:val="001D0CF4"/>
    <w:rsid w:val="001D0D99"/>
    <w:rsid w:val="001D6F72"/>
    <w:rsid w:val="001D7964"/>
    <w:rsid w:val="001E040E"/>
    <w:rsid w:val="001E3654"/>
    <w:rsid w:val="001E442C"/>
    <w:rsid w:val="001E54F0"/>
    <w:rsid w:val="001F40B5"/>
    <w:rsid w:val="001F649A"/>
    <w:rsid w:val="00203951"/>
    <w:rsid w:val="00204E7C"/>
    <w:rsid w:val="00207E12"/>
    <w:rsid w:val="00215234"/>
    <w:rsid w:val="00222BC2"/>
    <w:rsid w:val="00226A98"/>
    <w:rsid w:val="002321CC"/>
    <w:rsid w:val="00232832"/>
    <w:rsid w:val="00236702"/>
    <w:rsid w:val="002438EA"/>
    <w:rsid w:val="00245BD9"/>
    <w:rsid w:val="00246CBE"/>
    <w:rsid w:val="002527CC"/>
    <w:rsid w:val="00260AB9"/>
    <w:rsid w:val="00265C3C"/>
    <w:rsid w:val="0027468E"/>
    <w:rsid w:val="0027786A"/>
    <w:rsid w:val="00282516"/>
    <w:rsid w:val="002833BA"/>
    <w:rsid w:val="00284146"/>
    <w:rsid w:val="002871F4"/>
    <w:rsid w:val="00290201"/>
    <w:rsid w:val="00292C8A"/>
    <w:rsid w:val="002A252B"/>
    <w:rsid w:val="002A3782"/>
    <w:rsid w:val="002B1866"/>
    <w:rsid w:val="002B2E0E"/>
    <w:rsid w:val="002B3B8E"/>
    <w:rsid w:val="002B44F3"/>
    <w:rsid w:val="002C1ECE"/>
    <w:rsid w:val="002C3CFB"/>
    <w:rsid w:val="002C70FD"/>
    <w:rsid w:val="002D3A18"/>
    <w:rsid w:val="002D56FD"/>
    <w:rsid w:val="002D6CA0"/>
    <w:rsid w:val="002E01D7"/>
    <w:rsid w:val="002E0AF6"/>
    <w:rsid w:val="002E1E89"/>
    <w:rsid w:val="002E6B29"/>
    <w:rsid w:val="002E7C58"/>
    <w:rsid w:val="002F0179"/>
    <w:rsid w:val="002F1740"/>
    <w:rsid w:val="002F62C9"/>
    <w:rsid w:val="002F7F70"/>
    <w:rsid w:val="003040DE"/>
    <w:rsid w:val="00312E80"/>
    <w:rsid w:val="00313CF6"/>
    <w:rsid w:val="003150B8"/>
    <w:rsid w:val="00334BAF"/>
    <w:rsid w:val="0033521E"/>
    <w:rsid w:val="00335231"/>
    <w:rsid w:val="00341D9D"/>
    <w:rsid w:val="00347F5E"/>
    <w:rsid w:val="003520AA"/>
    <w:rsid w:val="003521A1"/>
    <w:rsid w:val="0035666D"/>
    <w:rsid w:val="003568CB"/>
    <w:rsid w:val="00357EA9"/>
    <w:rsid w:val="0036102F"/>
    <w:rsid w:val="00364DF0"/>
    <w:rsid w:val="003808BA"/>
    <w:rsid w:val="00382927"/>
    <w:rsid w:val="003852FD"/>
    <w:rsid w:val="0039129C"/>
    <w:rsid w:val="003A26C9"/>
    <w:rsid w:val="003A3C77"/>
    <w:rsid w:val="003A4440"/>
    <w:rsid w:val="003A620A"/>
    <w:rsid w:val="003A76B3"/>
    <w:rsid w:val="003C25B7"/>
    <w:rsid w:val="003C2AA3"/>
    <w:rsid w:val="003C6956"/>
    <w:rsid w:val="003C6EF4"/>
    <w:rsid w:val="003C7C78"/>
    <w:rsid w:val="003D110A"/>
    <w:rsid w:val="003D110D"/>
    <w:rsid w:val="003D1601"/>
    <w:rsid w:val="003D223C"/>
    <w:rsid w:val="003D4983"/>
    <w:rsid w:val="003D7B9F"/>
    <w:rsid w:val="003E3CE4"/>
    <w:rsid w:val="003E511F"/>
    <w:rsid w:val="003E5E81"/>
    <w:rsid w:val="003F2777"/>
    <w:rsid w:val="003F2D41"/>
    <w:rsid w:val="004022ED"/>
    <w:rsid w:val="00404F29"/>
    <w:rsid w:val="00410850"/>
    <w:rsid w:val="00412E11"/>
    <w:rsid w:val="00412EE0"/>
    <w:rsid w:val="00415020"/>
    <w:rsid w:val="00424273"/>
    <w:rsid w:val="004251F3"/>
    <w:rsid w:val="00425F53"/>
    <w:rsid w:val="0044060E"/>
    <w:rsid w:val="004423D1"/>
    <w:rsid w:val="00450D12"/>
    <w:rsid w:val="004606A6"/>
    <w:rsid w:val="00461F67"/>
    <w:rsid w:val="00464B0E"/>
    <w:rsid w:val="00471C5F"/>
    <w:rsid w:val="004736AD"/>
    <w:rsid w:val="00480D59"/>
    <w:rsid w:val="00484EF1"/>
    <w:rsid w:val="00491278"/>
    <w:rsid w:val="00497CE1"/>
    <w:rsid w:val="004A0553"/>
    <w:rsid w:val="004A2E3E"/>
    <w:rsid w:val="004A43B4"/>
    <w:rsid w:val="004A68BE"/>
    <w:rsid w:val="004B6A69"/>
    <w:rsid w:val="004C427F"/>
    <w:rsid w:val="004D049E"/>
    <w:rsid w:val="004D05B3"/>
    <w:rsid w:val="004D5A06"/>
    <w:rsid w:val="004D6244"/>
    <w:rsid w:val="004E2743"/>
    <w:rsid w:val="004F10A3"/>
    <w:rsid w:val="004F2E6D"/>
    <w:rsid w:val="004F769F"/>
    <w:rsid w:val="00503FFA"/>
    <w:rsid w:val="0051330B"/>
    <w:rsid w:val="00515858"/>
    <w:rsid w:val="00521971"/>
    <w:rsid w:val="00530DCB"/>
    <w:rsid w:val="00537481"/>
    <w:rsid w:val="00537C82"/>
    <w:rsid w:val="00540655"/>
    <w:rsid w:val="005458D8"/>
    <w:rsid w:val="00550F5D"/>
    <w:rsid w:val="00551B07"/>
    <w:rsid w:val="00560BBD"/>
    <w:rsid w:val="00563E15"/>
    <w:rsid w:val="00570B43"/>
    <w:rsid w:val="00571EA9"/>
    <w:rsid w:val="00575CBA"/>
    <w:rsid w:val="00577EEA"/>
    <w:rsid w:val="005823F6"/>
    <w:rsid w:val="005828C5"/>
    <w:rsid w:val="00596225"/>
    <w:rsid w:val="005966BB"/>
    <w:rsid w:val="005A0764"/>
    <w:rsid w:val="005B0EE2"/>
    <w:rsid w:val="005B3BFF"/>
    <w:rsid w:val="005B5442"/>
    <w:rsid w:val="005D2D37"/>
    <w:rsid w:val="005D7622"/>
    <w:rsid w:val="005E11C1"/>
    <w:rsid w:val="005E4BD3"/>
    <w:rsid w:val="005E69BA"/>
    <w:rsid w:val="005F0FC5"/>
    <w:rsid w:val="00602C99"/>
    <w:rsid w:val="00607937"/>
    <w:rsid w:val="00614FDA"/>
    <w:rsid w:val="00616C97"/>
    <w:rsid w:val="00622304"/>
    <w:rsid w:val="00623FAE"/>
    <w:rsid w:val="00630B1B"/>
    <w:rsid w:val="00634A0B"/>
    <w:rsid w:val="00635448"/>
    <w:rsid w:val="00636C3A"/>
    <w:rsid w:val="00637977"/>
    <w:rsid w:val="00637B3A"/>
    <w:rsid w:val="00640A4C"/>
    <w:rsid w:val="006432E0"/>
    <w:rsid w:val="0064471E"/>
    <w:rsid w:val="0064723A"/>
    <w:rsid w:val="006538E3"/>
    <w:rsid w:val="00656BFF"/>
    <w:rsid w:val="006718F6"/>
    <w:rsid w:val="00671BCC"/>
    <w:rsid w:val="006739E8"/>
    <w:rsid w:val="00674BE1"/>
    <w:rsid w:val="0067727D"/>
    <w:rsid w:val="00681FFC"/>
    <w:rsid w:val="006860F7"/>
    <w:rsid w:val="00694542"/>
    <w:rsid w:val="00694806"/>
    <w:rsid w:val="006A5758"/>
    <w:rsid w:val="006B03C0"/>
    <w:rsid w:val="006B4FD1"/>
    <w:rsid w:val="006D10BE"/>
    <w:rsid w:val="006D3CF3"/>
    <w:rsid w:val="006D5C2A"/>
    <w:rsid w:val="006F13C5"/>
    <w:rsid w:val="006F344C"/>
    <w:rsid w:val="007004B6"/>
    <w:rsid w:val="00700E29"/>
    <w:rsid w:val="007017DF"/>
    <w:rsid w:val="00705459"/>
    <w:rsid w:val="00707516"/>
    <w:rsid w:val="00710237"/>
    <w:rsid w:val="0071192F"/>
    <w:rsid w:val="007151C0"/>
    <w:rsid w:val="00717427"/>
    <w:rsid w:val="0072145A"/>
    <w:rsid w:val="0072277F"/>
    <w:rsid w:val="007263C4"/>
    <w:rsid w:val="007342A0"/>
    <w:rsid w:val="00734F83"/>
    <w:rsid w:val="0074770E"/>
    <w:rsid w:val="00750358"/>
    <w:rsid w:val="007710F2"/>
    <w:rsid w:val="00790AB8"/>
    <w:rsid w:val="00791D7D"/>
    <w:rsid w:val="007936B0"/>
    <w:rsid w:val="00794459"/>
    <w:rsid w:val="007A1BA7"/>
    <w:rsid w:val="007A30B2"/>
    <w:rsid w:val="007B04A9"/>
    <w:rsid w:val="007B59A8"/>
    <w:rsid w:val="007B6577"/>
    <w:rsid w:val="007B78B3"/>
    <w:rsid w:val="007C0787"/>
    <w:rsid w:val="007C23FD"/>
    <w:rsid w:val="007D38B0"/>
    <w:rsid w:val="007D4959"/>
    <w:rsid w:val="007D5846"/>
    <w:rsid w:val="007E7699"/>
    <w:rsid w:val="007F1FA9"/>
    <w:rsid w:val="007F508D"/>
    <w:rsid w:val="00801FCC"/>
    <w:rsid w:val="00802597"/>
    <w:rsid w:val="00802CA7"/>
    <w:rsid w:val="00812FE8"/>
    <w:rsid w:val="00817361"/>
    <w:rsid w:val="00821D1E"/>
    <w:rsid w:val="00834DC9"/>
    <w:rsid w:val="00840AF6"/>
    <w:rsid w:val="008506E3"/>
    <w:rsid w:val="00855B50"/>
    <w:rsid w:val="00857C96"/>
    <w:rsid w:val="00860BE0"/>
    <w:rsid w:val="00863605"/>
    <w:rsid w:val="008679E4"/>
    <w:rsid w:val="008707A0"/>
    <w:rsid w:val="00872DCA"/>
    <w:rsid w:val="00883617"/>
    <w:rsid w:val="00884544"/>
    <w:rsid w:val="008860C8"/>
    <w:rsid w:val="00891524"/>
    <w:rsid w:val="00892828"/>
    <w:rsid w:val="00893E2D"/>
    <w:rsid w:val="008969AC"/>
    <w:rsid w:val="008A129E"/>
    <w:rsid w:val="008A1715"/>
    <w:rsid w:val="008A4190"/>
    <w:rsid w:val="008A6060"/>
    <w:rsid w:val="008A79B0"/>
    <w:rsid w:val="008B4EF0"/>
    <w:rsid w:val="008B65C8"/>
    <w:rsid w:val="008C4479"/>
    <w:rsid w:val="008D1FD7"/>
    <w:rsid w:val="008D56E5"/>
    <w:rsid w:val="008E1098"/>
    <w:rsid w:val="008E2865"/>
    <w:rsid w:val="008E4804"/>
    <w:rsid w:val="008E495B"/>
    <w:rsid w:val="008E5C41"/>
    <w:rsid w:val="008F2A10"/>
    <w:rsid w:val="008F57F2"/>
    <w:rsid w:val="008F7467"/>
    <w:rsid w:val="009002F7"/>
    <w:rsid w:val="0091092C"/>
    <w:rsid w:val="00910D93"/>
    <w:rsid w:val="0091153D"/>
    <w:rsid w:val="0091571E"/>
    <w:rsid w:val="009177D6"/>
    <w:rsid w:val="00921B6B"/>
    <w:rsid w:val="009335E7"/>
    <w:rsid w:val="00951D39"/>
    <w:rsid w:val="00961C48"/>
    <w:rsid w:val="00962ECE"/>
    <w:rsid w:val="009637EC"/>
    <w:rsid w:val="00970509"/>
    <w:rsid w:val="00970AEE"/>
    <w:rsid w:val="00970E3B"/>
    <w:rsid w:val="00972D7E"/>
    <w:rsid w:val="009740B1"/>
    <w:rsid w:val="00974232"/>
    <w:rsid w:val="00975F3B"/>
    <w:rsid w:val="00992B15"/>
    <w:rsid w:val="00993234"/>
    <w:rsid w:val="0099782C"/>
    <w:rsid w:val="009A1A26"/>
    <w:rsid w:val="009B05B3"/>
    <w:rsid w:val="009B4389"/>
    <w:rsid w:val="009B5BAC"/>
    <w:rsid w:val="009B70CA"/>
    <w:rsid w:val="009C1AA6"/>
    <w:rsid w:val="009C5D2B"/>
    <w:rsid w:val="009D0F34"/>
    <w:rsid w:val="009D2FF3"/>
    <w:rsid w:val="009D4712"/>
    <w:rsid w:val="009D4F43"/>
    <w:rsid w:val="009E6E27"/>
    <w:rsid w:val="009F037D"/>
    <w:rsid w:val="009F3FCA"/>
    <w:rsid w:val="009F4729"/>
    <w:rsid w:val="009F6119"/>
    <w:rsid w:val="00A247FD"/>
    <w:rsid w:val="00A26645"/>
    <w:rsid w:val="00A30005"/>
    <w:rsid w:val="00A338E7"/>
    <w:rsid w:val="00A35828"/>
    <w:rsid w:val="00A405D9"/>
    <w:rsid w:val="00A51249"/>
    <w:rsid w:val="00A5326C"/>
    <w:rsid w:val="00A6144E"/>
    <w:rsid w:val="00A65327"/>
    <w:rsid w:val="00A7518B"/>
    <w:rsid w:val="00A753C0"/>
    <w:rsid w:val="00A75C33"/>
    <w:rsid w:val="00A81122"/>
    <w:rsid w:val="00A849F9"/>
    <w:rsid w:val="00A8557B"/>
    <w:rsid w:val="00A87F9E"/>
    <w:rsid w:val="00A9067F"/>
    <w:rsid w:val="00A92723"/>
    <w:rsid w:val="00A95B07"/>
    <w:rsid w:val="00AA1981"/>
    <w:rsid w:val="00AA576B"/>
    <w:rsid w:val="00AA6957"/>
    <w:rsid w:val="00AC1302"/>
    <w:rsid w:val="00AC14F5"/>
    <w:rsid w:val="00AC1C8A"/>
    <w:rsid w:val="00AC6527"/>
    <w:rsid w:val="00AD052C"/>
    <w:rsid w:val="00AD0E5D"/>
    <w:rsid w:val="00AD33EC"/>
    <w:rsid w:val="00AD4195"/>
    <w:rsid w:val="00AD49C9"/>
    <w:rsid w:val="00AF16B1"/>
    <w:rsid w:val="00AF4BDB"/>
    <w:rsid w:val="00B045C9"/>
    <w:rsid w:val="00B122A1"/>
    <w:rsid w:val="00B228AA"/>
    <w:rsid w:val="00B22AA5"/>
    <w:rsid w:val="00B22F4F"/>
    <w:rsid w:val="00B22FFA"/>
    <w:rsid w:val="00B245E1"/>
    <w:rsid w:val="00B266E1"/>
    <w:rsid w:val="00B26FBD"/>
    <w:rsid w:val="00B32823"/>
    <w:rsid w:val="00B36127"/>
    <w:rsid w:val="00B372D9"/>
    <w:rsid w:val="00B40325"/>
    <w:rsid w:val="00B40D61"/>
    <w:rsid w:val="00B41491"/>
    <w:rsid w:val="00B427F6"/>
    <w:rsid w:val="00B43A0B"/>
    <w:rsid w:val="00B474B9"/>
    <w:rsid w:val="00B4798D"/>
    <w:rsid w:val="00B51C5F"/>
    <w:rsid w:val="00B55A8F"/>
    <w:rsid w:val="00B56DEC"/>
    <w:rsid w:val="00B64EE3"/>
    <w:rsid w:val="00B6549B"/>
    <w:rsid w:val="00B7534A"/>
    <w:rsid w:val="00B7660B"/>
    <w:rsid w:val="00B80FDF"/>
    <w:rsid w:val="00B83C32"/>
    <w:rsid w:val="00B85C67"/>
    <w:rsid w:val="00B93ADE"/>
    <w:rsid w:val="00B9546A"/>
    <w:rsid w:val="00B97CCC"/>
    <w:rsid w:val="00BA148D"/>
    <w:rsid w:val="00BA2664"/>
    <w:rsid w:val="00BA6FCC"/>
    <w:rsid w:val="00BB01C2"/>
    <w:rsid w:val="00BB15C0"/>
    <w:rsid w:val="00BC4FCF"/>
    <w:rsid w:val="00BC7B67"/>
    <w:rsid w:val="00BD06BB"/>
    <w:rsid w:val="00BD3A7E"/>
    <w:rsid w:val="00BE1DE4"/>
    <w:rsid w:val="00BE576C"/>
    <w:rsid w:val="00BF43ED"/>
    <w:rsid w:val="00BF58A6"/>
    <w:rsid w:val="00BF693F"/>
    <w:rsid w:val="00C008E1"/>
    <w:rsid w:val="00C04123"/>
    <w:rsid w:val="00C045B2"/>
    <w:rsid w:val="00C065CF"/>
    <w:rsid w:val="00C11370"/>
    <w:rsid w:val="00C1505F"/>
    <w:rsid w:val="00C17AC6"/>
    <w:rsid w:val="00C26986"/>
    <w:rsid w:val="00C372D2"/>
    <w:rsid w:val="00C42215"/>
    <w:rsid w:val="00C51D45"/>
    <w:rsid w:val="00C6488A"/>
    <w:rsid w:val="00C64AD2"/>
    <w:rsid w:val="00C66826"/>
    <w:rsid w:val="00C66BD5"/>
    <w:rsid w:val="00C67B4D"/>
    <w:rsid w:val="00C72250"/>
    <w:rsid w:val="00C86302"/>
    <w:rsid w:val="00C97265"/>
    <w:rsid w:val="00C97F31"/>
    <w:rsid w:val="00CA0EA4"/>
    <w:rsid w:val="00CA12D7"/>
    <w:rsid w:val="00CA2693"/>
    <w:rsid w:val="00CA352C"/>
    <w:rsid w:val="00CA5DB4"/>
    <w:rsid w:val="00CB0AFD"/>
    <w:rsid w:val="00CB1C4C"/>
    <w:rsid w:val="00CB39B6"/>
    <w:rsid w:val="00CB68D7"/>
    <w:rsid w:val="00CC1C80"/>
    <w:rsid w:val="00CC4054"/>
    <w:rsid w:val="00CC41F4"/>
    <w:rsid w:val="00CC5C00"/>
    <w:rsid w:val="00CD3625"/>
    <w:rsid w:val="00CD47DE"/>
    <w:rsid w:val="00CD5D8C"/>
    <w:rsid w:val="00CD714F"/>
    <w:rsid w:val="00CE7179"/>
    <w:rsid w:val="00CF388E"/>
    <w:rsid w:val="00CF6D32"/>
    <w:rsid w:val="00D030E1"/>
    <w:rsid w:val="00D03EF6"/>
    <w:rsid w:val="00D052F1"/>
    <w:rsid w:val="00D05C08"/>
    <w:rsid w:val="00D07105"/>
    <w:rsid w:val="00D15B91"/>
    <w:rsid w:val="00D2512E"/>
    <w:rsid w:val="00D26F93"/>
    <w:rsid w:val="00D33245"/>
    <w:rsid w:val="00D35C79"/>
    <w:rsid w:val="00D36DB7"/>
    <w:rsid w:val="00D4389D"/>
    <w:rsid w:val="00D43F6B"/>
    <w:rsid w:val="00D44441"/>
    <w:rsid w:val="00D454CE"/>
    <w:rsid w:val="00D468C5"/>
    <w:rsid w:val="00D477C5"/>
    <w:rsid w:val="00D52E8B"/>
    <w:rsid w:val="00D53E71"/>
    <w:rsid w:val="00D6289E"/>
    <w:rsid w:val="00D7613A"/>
    <w:rsid w:val="00D77679"/>
    <w:rsid w:val="00D81C6B"/>
    <w:rsid w:val="00D84A37"/>
    <w:rsid w:val="00D862A2"/>
    <w:rsid w:val="00D911BF"/>
    <w:rsid w:val="00D9626E"/>
    <w:rsid w:val="00DA1DF7"/>
    <w:rsid w:val="00DA64BA"/>
    <w:rsid w:val="00DA77B9"/>
    <w:rsid w:val="00DB0E0C"/>
    <w:rsid w:val="00DB47FC"/>
    <w:rsid w:val="00DB4F8F"/>
    <w:rsid w:val="00DC1C80"/>
    <w:rsid w:val="00DD5A9A"/>
    <w:rsid w:val="00DD6100"/>
    <w:rsid w:val="00DE19CB"/>
    <w:rsid w:val="00DE3AE1"/>
    <w:rsid w:val="00DE4284"/>
    <w:rsid w:val="00DF6487"/>
    <w:rsid w:val="00E05285"/>
    <w:rsid w:val="00E270D2"/>
    <w:rsid w:val="00E33E20"/>
    <w:rsid w:val="00E417B7"/>
    <w:rsid w:val="00E4297C"/>
    <w:rsid w:val="00E43A0E"/>
    <w:rsid w:val="00E45E5A"/>
    <w:rsid w:val="00E464BD"/>
    <w:rsid w:val="00E51880"/>
    <w:rsid w:val="00E5402A"/>
    <w:rsid w:val="00E67003"/>
    <w:rsid w:val="00E720A9"/>
    <w:rsid w:val="00E730BA"/>
    <w:rsid w:val="00E75E24"/>
    <w:rsid w:val="00E76EEF"/>
    <w:rsid w:val="00E84DA6"/>
    <w:rsid w:val="00E93406"/>
    <w:rsid w:val="00E94AEF"/>
    <w:rsid w:val="00E96B29"/>
    <w:rsid w:val="00EA3F96"/>
    <w:rsid w:val="00EA446D"/>
    <w:rsid w:val="00EB3057"/>
    <w:rsid w:val="00EB5475"/>
    <w:rsid w:val="00EB5C4C"/>
    <w:rsid w:val="00EC030A"/>
    <w:rsid w:val="00EC0EEB"/>
    <w:rsid w:val="00EC36E0"/>
    <w:rsid w:val="00EC41D5"/>
    <w:rsid w:val="00ED1C5F"/>
    <w:rsid w:val="00ED3F5E"/>
    <w:rsid w:val="00EE111B"/>
    <w:rsid w:val="00EE1FFD"/>
    <w:rsid w:val="00EE3029"/>
    <w:rsid w:val="00EE74C9"/>
    <w:rsid w:val="00EF1481"/>
    <w:rsid w:val="00EF153D"/>
    <w:rsid w:val="00EF1858"/>
    <w:rsid w:val="00EF6F30"/>
    <w:rsid w:val="00F00C36"/>
    <w:rsid w:val="00F03725"/>
    <w:rsid w:val="00F03C9E"/>
    <w:rsid w:val="00F07603"/>
    <w:rsid w:val="00F15C44"/>
    <w:rsid w:val="00F16DBE"/>
    <w:rsid w:val="00F17DB7"/>
    <w:rsid w:val="00F239AD"/>
    <w:rsid w:val="00F30E2A"/>
    <w:rsid w:val="00F34453"/>
    <w:rsid w:val="00F35AB6"/>
    <w:rsid w:val="00F37A21"/>
    <w:rsid w:val="00F42D75"/>
    <w:rsid w:val="00F5145B"/>
    <w:rsid w:val="00F629FA"/>
    <w:rsid w:val="00F64224"/>
    <w:rsid w:val="00F71F1A"/>
    <w:rsid w:val="00F76606"/>
    <w:rsid w:val="00F8631B"/>
    <w:rsid w:val="00F871BE"/>
    <w:rsid w:val="00F9100D"/>
    <w:rsid w:val="00FA1DB5"/>
    <w:rsid w:val="00FA38CB"/>
    <w:rsid w:val="00FA6186"/>
    <w:rsid w:val="00FB0D79"/>
    <w:rsid w:val="00FB0ED4"/>
    <w:rsid w:val="00FB144E"/>
    <w:rsid w:val="00FB66D9"/>
    <w:rsid w:val="00FC005A"/>
    <w:rsid w:val="00FC065B"/>
    <w:rsid w:val="00FC3BA7"/>
    <w:rsid w:val="00FC3DAC"/>
    <w:rsid w:val="00FE4419"/>
    <w:rsid w:val="00FF2154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1A090"/>
  <w15:chartTrackingRefBased/>
  <w15:docId w15:val="{17B71546-DAAC-41C9-8A48-67C69928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4">
    <w:name w:val="Normal"/>
    <w:qFormat/>
    <w:rsid w:val="001C43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,标题 1 Char1 Char,标题 1 Char Char Char,标题 1 Char1 Char Char Char,标题 1 Char Char Char Char Char,标题 1 Char2 Char,标题 1 Char1 Char Char1,标题 1 Char Char Char Char1,标题 1 Char Char1 Char Char,标题 1 Char1,标题 1 Char Char,标题 1 Char1 Char Char"/>
    <w:basedOn w:val="a4"/>
    <w:next w:val="2"/>
    <w:qFormat/>
    <w:rsid w:val="001C4398"/>
    <w:pPr>
      <w:keepNext/>
      <w:pageBreakBefore/>
      <w:numPr>
        <w:numId w:val="1"/>
      </w:numPr>
      <w:spacing w:before="800" w:after="400" w:line="578" w:lineRule="auto"/>
      <w:jc w:val="right"/>
      <w:outlineLvl w:val="0"/>
    </w:pPr>
    <w:rPr>
      <w:rFonts w:ascii="Arial" w:eastAsia="楷体_GB2312" w:hAnsi="Arial"/>
      <w:b/>
      <w:bCs/>
      <w:color w:val="000080"/>
      <w:kern w:val="44"/>
      <w:sz w:val="44"/>
      <w:szCs w:val="44"/>
    </w:rPr>
  </w:style>
  <w:style w:type="paragraph" w:styleId="2">
    <w:name w:val="heading 2"/>
    <w:aliases w:val="h2,H2,Underrubrik1,prop2,节名,prop2 + 左侧:  0 厘米,首行缩进:  0 厘米,行距: 1.5 倍行距"/>
    <w:basedOn w:val="a4"/>
    <w:next w:val="3"/>
    <w:qFormat/>
    <w:rsid w:val="001C4398"/>
    <w:pPr>
      <w:keepNext/>
      <w:keepLines/>
      <w:numPr>
        <w:ilvl w:val="1"/>
        <w:numId w:val="1"/>
      </w:numPr>
      <w:shd w:val="clear" w:color="auto" w:fill="E6E6E6"/>
      <w:spacing w:before="400" w:after="400"/>
      <w:outlineLvl w:val="1"/>
    </w:pPr>
    <w:rPr>
      <w:rFonts w:ascii="Arial" w:eastAsia="楷体_GB2312" w:hAnsi="Arial"/>
      <w:b/>
      <w:bCs/>
      <w:color w:val="000080"/>
      <w:sz w:val="36"/>
      <w:szCs w:val="36"/>
    </w:rPr>
  </w:style>
  <w:style w:type="paragraph" w:styleId="3">
    <w:name w:val="heading 3"/>
    <w:aliases w:val="h3,heading 3 + Indent: Left 0.25 in,H3"/>
    <w:basedOn w:val="a4"/>
    <w:next w:val="a5"/>
    <w:link w:val="30"/>
    <w:qFormat/>
    <w:rsid w:val="001C4398"/>
    <w:pPr>
      <w:keepNext/>
      <w:keepLines/>
      <w:numPr>
        <w:ilvl w:val="2"/>
        <w:numId w:val="1"/>
      </w:numPr>
      <w:spacing w:before="400" w:after="400"/>
      <w:outlineLvl w:val="2"/>
    </w:pPr>
    <w:rPr>
      <w:rFonts w:ascii="Arial" w:eastAsia="楷体_GB2312" w:hAnsi="Arial"/>
      <w:b/>
      <w:bCs/>
      <w:color w:val="000080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ItemListintable0">
    <w:name w:val="Item List in table"/>
    <w:basedOn w:val="a4"/>
    <w:rsid w:val="001C4398"/>
    <w:pPr>
      <w:tabs>
        <w:tab w:val="num" w:pos="1701"/>
      </w:tabs>
      <w:ind w:left="1701" w:hanging="1701"/>
    </w:pPr>
    <w:rPr>
      <w:szCs w:val="21"/>
    </w:rPr>
  </w:style>
  <w:style w:type="table" w:styleId="a9">
    <w:name w:val="Table Grid"/>
    <w:basedOn w:val="a7"/>
    <w:rsid w:val="001C4398"/>
    <w:pPr>
      <w:widowControl w:val="0"/>
      <w:tabs>
        <w:tab w:val="left" w:pos="1701"/>
      </w:tabs>
      <w:jc w:val="both"/>
    </w:pPr>
    <w:rPr>
      <w:sz w:val="21"/>
    </w:rPr>
    <w:tblPr>
      <w:tblInd w:w="18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Codeintable">
    <w:name w:val="Code in table"/>
    <w:basedOn w:val="a4"/>
    <w:link w:val="CodeintableChar"/>
    <w:rsid w:val="001C4398"/>
    <w:pPr>
      <w:shd w:val="clear" w:color="auto" w:fill="F3F3F3"/>
      <w:tabs>
        <w:tab w:val="left" w:pos="1701"/>
      </w:tabs>
      <w:jc w:val="left"/>
    </w:pPr>
    <w:rPr>
      <w:rFonts w:ascii="Courier New" w:hAnsi="Courier New"/>
      <w:kern w:val="0"/>
      <w:sz w:val="18"/>
      <w:szCs w:val="18"/>
    </w:rPr>
  </w:style>
  <w:style w:type="character" w:customStyle="1" w:styleId="CodeintableChar">
    <w:name w:val="Code in table Char"/>
    <w:basedOn w:val="a6"/>
    <w:link w:val="Codeintable"/>
    <w:rsid w:val="001C4398"/>
    <w:rPr>
      <w:rFonts w:ascii="Courier New" w:hAnsi="Courier New"/>
      <w:sz w:val="18"/>
      <w:szCs w:val="18"/>
      <w:shd w:val="clear" w:color="auto" w:fill="F3F3F3"/>
    </w:rPr>
  </w:style>
  <w:style w:type="paragraph" w:customStyle="1" w:styleId="a1">
    <w:name w:val="步骤"/>
    <w:basedOn w:val="a4"/>
    <w:rsid w:val="001C4398"/>
    <w:pPr>
      <w:numPr>
        <w:numId w:val="7"/>
      </w:numPr>
    </w:pPr>
  </w:style>
  <w:style w:type="paragraph" w:styleId="aa">
    <w:name w:val="Document Map"/>
    <w:basedOn w:val="a4"/>
    <w:semiHidden/>
    <w:rsid w:val="001C4398"/>
    <w:pPr>
      <w:shd w:val="clear" w:color="auto" w:fill="000080"/>
    </w:pPr>
  </w:style>
  <w:style w:type="paragraph" w:customStyle="1" w:styleId="a5">
    <w:name w:val="常规"/>
    <w:basedOn w:val="a4"/>
    <w:link w:val="Char"/>
    <w:rsid w:val="001C4398"/>
    <w:pPr>
      <w:spacing w:beforeLines="100" w:before="100" w:afterLines="100" w:after="100"/>
      <w:ind w:left="1701"/>
    </w:pPr>
    <w:rPr>
      <w:szCs w:val="21"/>
    </w:rPr>
  </w:style>
  <w:style w:type="character" w:customStyle="1" w:styleId="Char">
    <w:name w:val="常规 Char"/>
    <w:basedOn w:val="a6"/>
    <w:link w:val="a5"/>
    <w:rsid w:val="001C4398"/>
    <w:rPr>
      <w:kern w:val="2"/>
      <w:sz w:val="21"/>
      <w:szCs w:val="21"/>
    </w:rPr>
  </w:style>
  <w:style w:type="paragraph" w:customStyle="1" w:styleId="Default">
    <w:name w:val="Default"/>
    <w:rsid w:val="001C439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lock">
    <w:name w:val="Block"/>
    <w:basedOn w:val="a4"/>
    <w:next w:val="a5"/>
    <w:rsid w:val="001C4398"/>
    <w:rPr>
      <w:rFonts w:ascii="Arial" w:eastAsia="楷体_GB2312" w:hAnsi="Arial"/>
      <w:color w:val="000080"/>
      <w:sz w:val="28"/>
      <w:szCs w:val="28"/>
    </w:rPr>
  </w:style>
  <w:style w:type="paragraph" w:customStyle="1" w:styleId="ItemStep">
    <w:name w:val="Item Step"/>
    <w:basedOn w:val="a4"/>
    <w:rsid w:val="001C4398"/>
    <w:pPr>
      <w:widowControl/>
      <w:numPr>
        <w:numId w:val="9"/>
      </w:numPr>
      <w:spacing w:afterLines="50" w:after="50"/>
    </w:pPr>
  </w:style>
  <w:style w:type="paragraph" w:customStyle="1" w:styleId="ItemList">
    <w:name w:val="Item List"/>
    <w:basedOn w:val="a4"/>
    <w:rsid w:val="001C4398"/>
    <w:pPr>
      <w:numPr>
        <w:numId w:val="2"/>
      </w:numPr>
      <w:tabs>
        <w:tab w:val="left" w:pos="420"/>
      </w:tabs>
      <w:snapToGrid w:val="0"/>
      <w:spacing w:afterLines="50" w:after="50"/>
      <w:jc w:val="left"/>
    </w:pPr>
  </w:style>
  <w:style w:type="paragraph" w:customStyle="1" w:styleId="ab">
    <w:name w:val="目录"/>
    <w:basedOn w:val="a4"/>
    <w:next w:val="a5"/>
    <w:rsid w:val="001C4398"/>
    <w:pPr>
      <w:pageBreakBefore/>
      <w:spacing w:before="600" w:after="360" w:line="480" w:lineRule="auto"/>
      <w:jc w:val="center"/>
    </w:pPr>
    <w:rPr>
      <w:rFonts w:eastAsia="楷体_GB2312"/>
      <w:spacing w:val="200"/>
      <w:sz w:val="36"/>
      <w:szCs w:val="32"/>
    </w:rPr>
  </w:style>
  <w:style w:type="paragraph" w:customStyle="1" w:styleId="Code">
    <w:name w:val="Code"/>
    <w:basedOn w:val="a5"/>
    <w:rsid w:val="001C4398"/>
    <w:pPr>
      <w:shd w:val="clear" w:color="auto" w:fill="F3F3F3"/>
      <w:spacing w:beforeLines="0" w:before="0" w:afterLines="0" w:after="0"/>
      <w:jc w:val="left"/>
    </w:pPr>
    <w:rPr>
      <w:rFonts w:ascii="Courier New" w:hAnsi="Courier New"/>
      <w:kern w:val="0"/>
      <w:sz w:val="18"/>
      <w:szCs w:val="18"/>
    </w:rPr>
  </w:style>
  <w:style w:type="paragraph" w:styleId="TOC1">
    <w:name w:val="toc 1"/>
    <w:basedOn w:val="a4"/>
    <w:next w:val="a4"/>
    <w:autoRedefine/>
    <w:uiPriority w:val="39"/>
    <w:rsid w:val="001C4398"/>
  </w:style>
  <w:style w:type="paragraph" w:styleId="ac">
    <w:name w:val="footer"/>
    <w:basedOn w:val="a4"/>
    <w:semiHidden/>
    <w:rsid w:val="001C4398"/>
    <w:pPr>
      <w:tabs>
        <w:tab w:val="center" w:pos="4153"/>
        <w:tab w:val="right" w:pos="8306"/>
      </w:tabs>
      <w:snapToGrid w:val="0"/>
      <w:jc w:val="right"/>
    </w:pPr>
    <w:rPr>
      <w:rFonts w:ascii="Arial" w:eastAsia="楷体_GB2312" w:hAnsi="Arial"/>
      <w:kern w:val="0"/>
      <w:szCs w:val="18"/>
    </w:rPr>
  </w:style>
  <w:style w:type="paragraph" w:customStyle="1" w:styleId="ad">
    <w:name w:val="文件名"/>
    <w:basedOn w:val="ab"/>
    <w:next w:val="a5"/>
    <w:rsid w:val="001C4398"/>
    <w:pPr>
      <w:pageBreakBefore w:val="0"/>
    </w:pPr>
    <w:rPr>
      <w:spacing w:val="0"/>
      <w:sz w:val="52"/>
      <w:szCs w:val="44"/>
    </w:rPr>
  </w:style>
  <w:style w:type="paragraph" w:styleId="TOC2">
    <w:name w:val="toc 2"/>
    <w:basedOn w:val="a4"/>
    <w:next w:val="a4"/>
    <w:autoRedefine/>
    <w:uiPriority w:val="39"/>
    <w:rsid w:val="001C4398"/>
    <w:pPr>
      <w:ind w:leftChars="200" w:left="420"/>
    </w:pPr>
  </w:style>
  <w:style w:type="paragraph" w:styleId="TOC3">
    <w:name w:val="toc 3"/>
    <w:basedOn w:val="a4"/>
    <w:next w:val="a4"/>
    <w:autoRedefine/>
    <w:uiPriority w:val="39"/>
    <w:rsid w:val="001C4398"/>
    <w:pPr>
      <w:tabs>
        <w:tab w:val="left" w:pos="1680"/>
        <w:tab w:val="right" w:leader="dot" w:pos="9628"/>
      </w:tabs>
      <w:ind w:leftChars="500" w:left="1050"/>
    </w:pPr>
  </w:style>
  <w:style w:type="character" w:styleId="ae">
    <w:name w:val="annotation reference"/>
    <w:basedOn w:val="a6"/>
    <w:semiHidden/>
    <w:rsid w:val="001C4398"/>
    <w:rPr>
      <w:sz w:val="21"/>
      <w:szCs w:val="21"/>
    </w:rPr>
  </w:style>
  <w:style w:type="paragraph" w:customStyle="1" w:styleId="a">
    <w:name w:val="警告"/>
    <w:basedOn w:val="a0"/>
    <w:next w:val="a5"/>
    <w:rsid w:val="001C4398"/>
    <w:pPr>
      <w:numPr>
        <w:numId w:val="3"/>
      </w:numPr>
      <w:shd w:val="clear" w:color="auto" w:fill="FFD1D1"/>
    </w:pPr>
  </w:style>
  <w:style w:type="paragraph" w:customStyle="1" w:styleId="a0">
    <w:name w:val="建议"/>
    <w:basedOn w:val="a5"/>
    <w:next w:val="a5"/>
    <w:rsid w:val="001C4398"/>
    <w:pPr>
      <w:numPr>
        <w:numId w:val="5"/>
      </w:numPr>
      <w:shd w:val="clear" w:color="auto" w:fill="D1FFD1"/>
      <w:spacing w:before="312" w:after="312"/>
    </w:pPr>
    <w:rPr>
      <w:rFonts w:eastAsia="楷体_GB2312"/>
    </w:rPr>
  </w:style>
  <w:style w:type="paragraph" w:customStyle="1" w:styleId="a3">
    <w:name w:val="说明"/>
    <w:basedOn w:val="a0"/>
    <w:next w:val="a5"/>
    <w:rsid w:val="001C4398"/>
    <w:pPr>
      <w:numPr>
        <w:numId w:val="4"/>
      </w:numPr>
      <w:shd w:val="clear" w:color="auto" w:fill="FFFFAF"/>
    </w:pPr>
  </w:style>
  <w:style w:type="paragraph" w:styleId="af">
    <w:name w:val="annotation text"/>
    <w:basedOn w:val="a4"/>
    <w:semiHidden/>
    <w:rsid w:val="001C4398"/>
    <w:pPr>
      <w:jc w:val="left"/>
    </w:pPr>
  </w:style>
  <w:style w:type="paragraph" w:styleId="af0">
    <w:name w:val="annotation subject"/>
    <w:basedOn w:val="af"/>
    <w:next w:val="af"/>
    <w:semiHidden/>
    <w:rsid w:val="001C4398"/>
    <w:rPr>
      <w:b/>
      <w:bCs/>
    </w:rPr>
  </w:style>
  <w:style w:type="paragraph" w:styleId="af1">
    <w:name w:val="Balloon Text"/>
    <w:basedOn w:val="a4"/>
    <w:semiHidden/>
    <w:rsid w:val="001C4398"/>
    <w:rPr>
      <w:sz w:val="18"/>
      <w:szCs w:val="18"/>
    </w:rPr>
  </w:style>
  <w:style w:type="paragraph" w:styleId="af2">
    <w:name w:val="header"/>
    <w:basedOn w:val="a4"/>
    <w:semiHidden/>
    <w:rsid w:val="001C4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ItemListinTable">
    <w:name w:val="Item List in Table"/>
    <w:basedOn w:val="a4"/>
    <w:rsid w:val="001C4398"/>
    <w:pPr>
      <w:numPr>
        <w:numId w:val="6"/>
      </w:numPr>
    </w:pPr>
  </w:style>
  <w:style w:type="paragraph" w:customStyle="1" w:styleId="ItemStepinTable">
    <w:name w:val="Item Step in Table"/>
    <w:basedOn w:val="a4"/>
    <w:rsid w:val="001C4398"/>
    <w:pPr>
      <w:numPr>
        <w:numId w:val="8"/>
      </w:numPr>
    </w:pPr>
  </w:style>
  <w:style w:type="paragraph" w:customStyle="1" w:styleId="CodeinTable0">
    <w:name w:val="Code in Table"/>
    <w:basedOn w:val="a4"/>
    <w:link w:val="CodeinTableChar0"/>
    <w:rsid w:val="001C4398"/>
    <w:pPr>
      <w:shd w:val="clear" w:color="auto" w:fill="F3F3F3"/>
    </w:pPr>
    <w:rPr>
      <w:rFonts w:ascii="Courier New" w:hAnsi="Courier New"/>
      <w:sz w:val="18"/>
    </w:rPr>
  </w:style>
  <w:style w:type="character" w:styleId="af3">
    <w:name w:val="Hyperlink"/>
    <w:basedOn w:val="a6"/>
    <w:uiPriority w:val="99"/>
    <w:rsid w:val="001C4398"/>
    <w:rPr>
      <w:color w:val="0000FF"/>
      <w:u w:val="single"/>
    </w:rPr>
  </w:style>
  <w:style w:type="paragraph" w:customStyle="1" w:styleId="CharCharChar">
    <w:name w:val="Char Char Char"/>
    <w:basedOn w:val="a4"/>
    <w:semiHidden/>
    <w:rsid w:val="001C4398"/>
    <w:rPr>
      <w:rFonts w:ascii="Tahoma" w:hAnsi="Tahoma"/>
      <w:sz w:val="24"/>
    </w:rPr>
  </w:style>
  <w:style w:type="character" w:customStyle="1" w:styleId="CodeinTableChar0">
    <w:name w:val="Code in Table Char"/>
    <w:basedOn w:val="a6"/>
    <w:link w:val="CodeinTable0"/>
    <w:rsid w:val="001C4398"/>
    <w:rPr>
      <w:rFonts w:ascii="Courier New" w:hAnsi="Courier New"/>
      <w:kern w:val="2"/>
      <w:sz w:val="18"/>
      <w:szCs w:val="24"/>
      <w:shd w:val="clear" w:color="auto" w:fill="F3F3F3"/>
    </w:rPr>
  </w:style>
  <w:style w:type="character" w:customStyle="1" w:styleId="30">
    <w:name w:val="标题 3 字符"/>
    <w:aliases w:val="h3 字符,heading 3 + Indent: Left 0.25 in 字符,H3 字符"/>
    <w:basedOn w:val="a6"/>
    <w:link w:val="3"/>
    <w:rsid w:val="001C4398"/>
    <w:rPr>
      <w:rFonts w:ascii="Arial" w:eastAsia="楷体_GB2312" w:hAnsi="Arial"/>
      <w:b/>
      <w:bCs/>
      <w:color w:val="000080"/>
      <w:kern w:val="2"/>
      <w:sz w:val="32"/>
      <w:szCs w:val="32"/>
    </w:rPr>
  </w:style>
  <w:style w:type="paragraph" w:customStyle="1" w:styleId="ItemStepintable0">
    <w:name w:val="Item Step in table"/>
    <w:basedOn w:val="a4"/>
    <w:link w:val="ItemStepintableCharChar"/>
    <w:rsid w:val="001C4398"/>
    <w:pPr>
      <w:tabs>
        <w:tab w:val="num" w:pos="1701"/>
      </w:tabs>
      <w:ind w:left="1701" w:hanging="1701"/>
    </w:pPr>
  </w:style>
  <w:style w:type="character" w:customStyle="1" w:styleId="ItemStepintableCharChar">
    <w:name w:val="Item Step in table Char Char"/>
    <w:basedOn w:val="a6"/>
    <w:link w:val="ItemStepintable0"/>
    <w:rsid w:val="001C4398"/>
    <w:rPr>
      <w:kern w:val="2"/>
      <w:sz w:val="21"/>
      <w:szCs w:val="24"/>
    </w:rPr>
  </w:style>
  <w:style w:type="paragraph" w:customStyle="1" w:styleId="CharCharChar1CharCharCharCharCharCharCharCharCharCharCharChar">
    <w:name w:val="Char Char Char1 Char Char Char Char Char Char Char Char Char Char Char Char"/>
    <w:basedOn w:val="a4"/>
    <w:autoRedefine/>
    <w:rsid w:val="001C4398"/>
    <w:pPr>
      <w:widowControl/>
      <w:adjustRightInd w:val="0"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4">
    <w:name w:val="文中正文样式"/>
    <w:basedOn w:val="a4"/>
    <w:link w:val="Char0"/>
    <w:autoRedefine/>
    <w:rsid w:val="001C4398"/>
    <w:pPr>
      <w:spacing w:line="360" w:lineRule="auto"/>
    </w:pPr>
    <w:rPr>
      <w:rFonts w:ascii="宋体" w:hAnsi="宋体"/>
      <w:sz w:val="24"/>
    </w:rPr>
  </w:style>
  <w:style w:type="character" w:customStyle="1" w:styleId="Char0">
    <w:name w:val="文中正文样式 Char"/>
    <w:basedOn w:val="a6"/>
    <w:link w:val="af4"/>
    <w:rsid w:val="001C4398"/>
    <w:rPr>
      <w:rFonts w:ascii="宋体" w:hAnsi="宋体"/>
      <w:kern w:val="2"/>
      <w:sz w:val="24"/>
      <w:szCs w:val="24"/>
    </w:rPr>
  </w:style>
  <w:style w:type="paragraph" w:customStyle="1" w:styleId="StyleFirstline075cmLinespacing15lines">
    <w:name w:val="Style 宋体 First line:  0.75 cm Line spacing:  1.5 lines"/>
    <w:basedOn w:val="a4"/>
    <w:rsid w:val="001C4398"/>
    <w:pPr>
      <w:widowControl/>
      <w:spacing w:before="120" w:after="120" w:line="360" w:lineRule="auto"/>
      <w:ind w:firstLine="425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styleId="af5">
    <w:name w:val="List Paragraph"/>
    <w:basedOn w:val="a4"/>
    <w:uiPriority w:val="34"/>
    <w:qFormat/>
    <w:rsid w:val="001C4398"/>
    <w:pPr>
      <w:ind w:firstLineChars="200" w:firstLine="420"/>
    </w:pPr>
  </w:style>
  <w:style w:type="paragraph" w:styleId="af6">
    <w:name w:val="Title"/>
    <w:basedOn w:val="a4"/>
    <w:next w:val="a4"/>
    <w:link w:val="af7"/>
    <w:qFormat/>
    <w:rsid w:val="00E670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6"/>
    <w:link w:val="af6"/>
    <w:rsid w:val="00E6700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8">
    <w:name w:val="Date"/>
    <w:basedOn w:val="a4"/>
    <w:next w:val="a4"/>
    <w:link w:val="af9"/>
    <w:rsid w:val="00E67003"/>
    <w:pPr>
      <w:ind w:leftChars="2500" w:left="100"/>
    </w:pPr>
  </w:style>
  <w:style w:type="character" w:customStyle="1" w:styleId="af9">
    <w:name w:val="日期 字符"/>
    <w:basedOn w:val="a6"/>
    <w:link w:val="af8"/>
    <w:rsid w:val="00E67003"/>
    <w:rPr>
      <w:kern w:val="2"/>
      <w:sz w:val="21"/>
      <w:szCs w:val="24"/>
    </w:rPr>
  </w:style>
  <w:style w:type="character" w:styleId="afa">
    <w:name w:val="Unresolved Mention"/>
    <w:basedOn w:val="a6"/>
    <w:uiPriority w:val="99"/>
    <w:semiHidden/>
    <w:unhideWhenUsed/>
    <w:rsid w:val="00BF693F"/>
    <w:rPr>
      <w:color w:val="808080"/>
      <w:shd w:val="clear" w:color="auto" w:fill="E6E6E6"/>
    </w:rPr>
  </w:style>
  <w:style w:type="character" w:styleId="afb">
    <w:name w:val="Strong"/>
    <w:basedOn w:val="a6"/>
    <w:uiPriority w:val="22"/>
    <w:qFormat/>
    <w:rsid w:val="00BF693F"/>
    <w:rPr>
      <w:b/>
      <w:bCs/>
    </w:rPr>
  </w:style>
  <w:style w:type="paragraph" w:styleId="afc">
    <w:name w:val="Normal (Web)"/>
    <w:basedOn w:val="a4"/>
    <w:uiPriority w:val="99"/>
    <w:unhideWhenUsed/>
    <w:rsid w:val="00BF69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d">
    <w:name w:val="段落样式"/>
    <w:basedOn w:val="a5"/>
    <w:link w:val="afe"/>
    <w:qFormat/>
    <w:rsid w:val="009B4389"/>
    <w:pPr>
      <w:spacing w:before="240" w:after="240"/>
      <w:ind w:leftChars="100" w:left="100" w:rightChars="100" w:right="100"/>
    </w:pPr>
  </w:style>
  <w:style w:type="paragraph" w:customStyle="1" w:styleId="aff">
    <w:name w:val="代码样式"/>
    <w:basedOn w:val="afd"/>
    <w:link w:val="aff0"/>
    <w:qFormat/>
    <w:rsid w:val="004A43B4"/>
    <w:pPr>
      <w:spacing w:beforeLines="50" w:before="120" w:afterLines="50" w:after="120"/>
      <w:ind w:left="210" w:right="210"/>
    </w:pPr>
  </w:style>
  <w:style w:type="character" w:customStyle="1" w:styleId="afe">
    <w:name w:val="段落样式 字符"/>
    <w:basedOn w:val="Char"/>
    <w:link w:val="afd"/>
    <w:rsid w:val="009B4389"/>
    <w:rPr>
      <w:kern w:val="2"/>
      <w:sz w:val="21"/>
      <w:szCs w:val="21"/>
    </w:rPr>
  </w:style>
  <w:style w:type="character" w:styleId="HTML">
    <w:name w:val="HTML Sample"/>
    <w:basedOn w:val="a6"/>
    <w:rsid w:val="00FA38CB"/>
    <w:rPr>
      <w:rFonts w:ascii="Courier New" w:hAnsi="Courier New" w:cs="Courier New"/>
    </w:rPr>
  </w:style>
  <w:style w:type="character" w:customStyle="1" w:styleId="aff0">
    <w:name w:val="代码样式 字符"/>
    <w:basedOn w:val="afe"/>
    <w:link w:val="aff"/>
    <w:rsid w:val="004A43B4"/>
    <w:rPr>
      <w:kern w:val="2"/>
      <w:sz w:val="18"/>
      <w:szCs w:val="21"/>
    </w:rPr>
  </w:style>
  <w:style w:type="paragraph" w:customStyle="1" w:styleId="a2">
    <w:name w:val="段落要点"/>
    <w:basedOn w:val="afd"/>
    <w:next w:val="afd"/>
    <w:link w:val="aff1"/>
    <w:qFormat/>
    <w:rsid w:val="004A43B4"/>
    <w:pPr>
      <w:numPr>
        <w:numId w:val="10"/>
      </w:numPr>
      <w:ind w:leftChars="0" w:left="0" w:right="210"/>
    </w:pPr>
    <w:rPr>
      <w:b/>
      <w:sz w:val="24"/>
    </w:rPr>
  </w:style>
  <w:style w:type="paragraph" w:styleId="HTML0">
    <w:name w:val="HTML Preformatted"/>
    <w:basedOn w:val="a4"/>
    <w:link w:val="HTML1"/>
    <w:uiPriority w:val="99"/>
    <w:unhideWhenUsed/>
    <w:rsid w:val="00DB4F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aff1">
    <w:name w:val="段落要点 字符"/>
    <w:basedOn w:val="afe"/>
    <w:link w:val="a2"/>
    <w:rsid w:val="004A43B4"/>
    <w:rPr>
      <w:b/>
      <w:kern w:val="2"/>
      <w:sz w:val="24"/>
      <w:szCs w:val="21"/>
    </w:rPr>
  </w:style>
  <w:style w:type="character" w:customStyle="1" w:styleId="HTML1">
    <w:name w:val="HTML 预设格式 字符"/>
    <w:basedOn w:val="a6"/>
    <w:link w:val="HTML0"/>
    <w:uiPriority w:val="99"/>
    <w:rsid w:val="00DB4F8F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6"/>
    <w:rsid w:val="00DB4F8F"/>
  </w:style>
  <w:style w:type="character" w:customStyle="1" w:styleId="comment">
    <w:name w:val="comment"/>
    <w:basedOn w:val="a6"/>
    <w:rsid w:val="00DB4F8F"/>
  </w:style>
  <w:style w:type="character" w:customStyle="1" w:styleId="string">
    <w:name w:val="string"/>
    <w:basedOn w:val="a6"/>
    <w:rsid w:val="00DB4F8F"/>
  </w:style>
  <w:style w:type="character" w:styleId="aff2">
    <w:name w:val="Emphasis"/>
    <w:basedOn w:val="a6"/>
    <w:uiPriority w:val="20"/>
    <w:qFormat/>
    <w:rsid w:val="00203951"/>
    <w:rPr>
      <w:i/>
      <w:iCs/>
    </w:rPr>
  </w:style>
  <w:style w:type="character" w:styleId="HTML2">
    <w:name w:val="HTML Code"/>
    <w:basedOn w:val="a6"/>
    <w:uiPriority w:val="99"/>
    <w:unhideWhenUsed/>
    <w:rsid w:val="000578AE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6"/>
    <w:rsid w:val="000578AE"/>
  </w:style>
  <w:style w:type="character" w:customStyle="1" w:styleId="hljs-string">
    <w:name w:val="hljs-string"/>
    <w:basedOn w:val="a6"/>
    <w:rsid w:val="000578AE"/>
  </w:style>
  <w:style w:type="character" w:styleId="aff3">
    <w:name w:val="FollowedHyperlink"/>
    <w:basedOn w:val="a6"/>
    <w:rsid w:val="00C00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jetbrains.com/idea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-scm.com/book/zh/v2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6164;&#26009;\word&#26679;&#24335;&#38598;\&#25216;&#26415;&#25991;&#26723;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技术文档word模板</Template>
  <TotalTime>681</TotalTime>
  <Pages>12</Pages>
  <Words>187</Words>
  <Characters>1068</Characters>
  <Application>Microsoft Office Word</Application>
  <DocSecurity>0</DocSecurity>
  <Lines>8</Lines>
  <Paragraphs>2</Paragraphs>
  <ScaleCrop>false</ScaleCrop>
  <Company>DEEPIN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密级：受控</dc:title>
  <dc:subject/>
  <dc:creator>guantianmin</dc:creator>
  <cp:keywords/>
  <dc:description/>
  <cp:lastModifiedBy> </cp:lastModifiedBy>
  <cp:revision>122</cp:revision>
  <cp:lastPrinted>2009-09-23T06:40:00Z</cp:lastPrinted>
  <dcterms:created xsi:type="dcterms:W3CDTF">2018-01-14T05:58:00Z</dcterms:created>
  <dcterms:modified xsi:type="dcterms:W3CDTF">2019-03-11T01:09:00Z</dcterms:modified>
</cp:coreProperties>
</file>